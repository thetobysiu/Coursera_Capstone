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4A0" w:firstRow="1" w:lastRow="0" w:firstColumn="1" w:lastColumn="0" w:noHBand="0" w:noVBand="1"/>
      </w:tblPr>
      <w:tblGrid>
        <w:gridCol w:w="5395"/>
        <w:gridCol w:w="5395"/>
      </w:tblGrid>
      <w:tr w:rsidR="001D78B9" w14:paraId="001FD210" w14:textId="77777777" w:rsidTr="00216DB3">
        <w:trPr>
          <w:trHeight w:val="1605"/>
        </w:trPr>
        <w:tc>
          <w:tcPr>
            <w:tcW w:w="10790" w:type="dxa"/>
            <w:gridSpan w:val="2"/>
            <w:vAlign w:val="center"/>
          </w:tcPr>
          <w:p w14:paraId="7C345EA5" w14:textId="421E3820" w:rsidR="001D78B9" w:rsidRDefault="00CB116B" w:rsidP="00216DB3">
            <w:pPr>
              <w:pStyle w:val="Heading1"/>
            </w:pPr>
            <w:r>
              <w:t>Restaurants in Hong Kong</w:t>
            </w:r>
          </w:p>
        </w:tc>
      </w:tr>
      <w:tr w:rsidR="00637B83" w14:paraId="703EF759" w14:textId="77777777" w:rsidTr="00216DB3">
        <w:trPr>
          <w:trHeight w:val="11259"/>
        </w:trPr>
        <w:tc>
          <w:tcPr>
            <w:tcW w:w="10790" w:type="dxa"/>
            <w:gridSpan w:val="2"/>
            <w:vAlign w:val="center"/>
          </w:tcPr>
          <w:p w14:paraId="5FCA5580" w14:textId="77777777" w:rsidR="00637B83" w:rsidRDefault="00637B83" w:rsidP="00216DB3">
            <w:pPr>
              <w:jc w:val="center"/>
            </w:pPr>
            <w:r w:rsidRPr="00875863">
              <w:rPr>
                <w:noProof/>
                <w:lang w:eastAsia="en-AU"/>
              </w:rPr>
              <mc:AlternateContent>
                <mc:Choice Requires="wps">
                  <w:drawing>
                    <wp:inline distT="0" distB="0" distL="0" distR="0" wp14:anchorId="76E15A3B" wp14:editId="3E4F74F5">
                      <wp:extent cx="6091200" cy="6094800"/>
                      <wp:effectExtent l="0" t="0" r="5080" b="1270"/>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1200" cy="6094800"/>
                              </a:xfrm>
                              <a:custGeom>
                                <a:avLst/>
                                <a:gdLst/>
                                <a:ahLst/>
                                <a:cxnLst>
                                  <a:cxn ang="0">
                                    <a:pos x="wd2" y="hd2"/>
                                  </a:cxn>
                                  <a:cxn ang="5400000">
                                    <a:pos x="wd2" y="hd2"/>
                                  </a:cxn>
                                  <a:cxn ang="10800000">
                                    <a:pos x="wd2" y="hd2"/>
                                  </a:cxn>
                                  <a:cxn ang="16200000">
                                    <a:pos x="wd2" y="hd2"/>
                                  </a:cxn>
                                </a:cxnLst>
                                <a:rect l="0" t="0" r="r" b="b"/>
                                <a:pathLst>
                                  <a:path w="21600" h="21600" extrusionOk="0">
                                    <a:moveTo>
                                      <a:pt x="13049" y="221"/>
                                    </a:moveTo>
                                    <a:lnTo>
                                      <a:pt x="185" y="12839"/>
                                    </a:ln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cubicBezTo>
                                      <a:pt x="11280" y="0"/>
                                      <a:pt x="11275" y="0"/>
                                      <a:pt x="11266" y="0"/>
                                    </a:cubicBez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21285" y="8045"/>
                                    </a:moveTo>
                                    <a:lnTo>
                                      <a:pt x="8002" y="21267"/>
                                    </a:lnTo>
                                    <a:cubicBezTo>
                                      <a:pt x="8033" y="21276"/>
                                      <a:pt x="8069" y="21285"/>
                                      <a:pt x="8101" y="21294"/>
                                    </a:cubicBezTo>
                                    <a:lnTo>
                                      <a:pt x="21285" y="8049"/>
                                    </a:lnTo>
                                    <a:cubicBezTo>
                                      <a:pt x="21285" y="8049"/>
                                      <a:pt x="21285" y="8045"/>
                                      <a:pt x="21285" y="8045"/>
                                    </a:cubicBezTo>
                                    <a:close/>
                                    <a:moveTo>
                                      <a:pt x="21591" y="9742"/>
                                    </a:moveTo>
                                    <a:lnTo>
                                      <a:pt x="9690" y="21577"/>
                                    </a:lnTo>
                                    <a:cubicBezTo>
                                      <a:pt x="9731" y="21582"/>
                                      <a:pt x="9771" y="21582"/>
                                      <a:pt x="9812" y="21586"/>
                                    </a:cubicBezTo>
                                    <a:lnTo>
                                      <a:pt x="21591" y="9747"/>
                                    </a:lnTo>
                                    <a:cubicBezTo>
                                      <a:pt x="21591" y="9747"/>
                                      <a:pt x="21591" y="9747"/>
                                      <a:pt x="21591" y="9742"/>
                                    </a:cubicBezTo>
                                    <a:close/>
                                    <a:moveTo>
                                      <a:pt x="18286" y="2980"/>
                                    </a:moveTo>
                                    <a:lnTo>
                                      <a:pt x="2895" y="18183"/>
                                    </a:lnTo>
                                    <a:cubicBezTo>
                                      <a:pt x="2967" y="18264"/>
                                      <a:pt x="3044" y="18341"/>
                                      <a:pt x="3120" y="18417"/>
                                    </a:cubicBezTo>
                                    <a:lnTo>
                                      <a:pt x="18331" y="3021"/>
                                    </a:lnTo>
                                    <a:cubicBezTo>
                                      <a:pt x="18313" y="3007"/>
                                      <a:pt x="18299" y="2994"/>
                                      <a:pt x="18286" y="2980"/>
                                    </a:cubicBezTo>
                                    <a:close/>
                                    <a:moveTo>
                                      <a:pt x="11676" y="21600"/>
                                    </a:moveTo>
                                    <a:cubicBezTo>
                                      <a:pt x="11721" y="21595"/>
                                      <a:pt x="11770" y="21595"/>
                                      <a:pt x="11815" y="21591"/>
                                    </a:cubicBezTo>
                                    <a:lnTo>
                                      <a:pt x="21600" y="11745"/>
                                    </a:lnTo>
                                    <a:cubicBezTo>
                                      <a:pt x="21600" y="11741"/>
                                      <a:pt x="21600" y="11741"/>
                                      <a:pt x="21600" y="11736"/>
                                    </a:cubicBezTo>
                                    <a:lnTo>
                                      <a:pt x="11676" y="21600"/>
                                    </a:lnTo>
                                    <a:close/>
                                    <a:moveTo>
                                      <a:pt x="14368" y="21037"/>
                                    </a:moveTo>
                                    <a:lnTo>
                                      <a:pt x="21073" y="14284"/>
                                    </a:lnTo>
                                    <a:cubicBezTo>
                                      <a:pt x="21078" y="14275"/>
                                      <a:pt x="21078" y="14266"/>
                                      <a:pt x="21082" y="14262"/>
                                    </a:cubicBezTo>
                                    <a:lnTo>
                                      <a:pt x="14188" y="21100"/>
                                    </a:lnTo>
                                    <a:cubicBezTo>
                                      <a:pt x="14247" y="21078"/>
                                      <a:pt x="14305" y="21060"/>
                                      <a:pt x="14368" y="21037"/>
                                    </a:cubicBezTo>
                                    <a:close/>
                                    <a:moveTo>
                                      <a:pt x="19263" y="4043"/>
                                    </a:moveTo>
                                    <a:lnTo>
                                      <a:pt x="4021" y="19232"/>
                                    </a:lnTo>
                                    <a:cubicBezTo>
                                      <a:pt x="4044" y="19250"/>
                                      <a:pt x="4066" y="19268"/>
                                      <a:pt x="4089" y="19282"/>
                                    </a:cubicBezTo>
                                    <a:lnTo>
                                      <a:pt x="19272" y="4052"/>
                                    </a:lnTo>
                                    <a:cubicBezTo>
                                      <a:pt x="19268" y="4052"/>
                                      <a:pt x="19263" y="4047"/>
                                      <a:pt x="19263" y="4043"/>
                                    </a:cubicBezTo>
                                    <a:close/>
                                    <a:moveTo>
                                      <a:pt x="20771" y="6550"/>
                                    </a:moveTo>
                                    <a:lnTo>
                                      <a:pt x="6516" y="20745"/>
                                    </a:lnTo>
                                    <a:cubicBezTo>
                                      <a:pt x="6543" y="20758"/>
                                      <a:pt x="6574" y="20772"/>
                                      <a:pt x="6601" y="20785"/>
                                    </a:cubicBezTo>
                                    <a:lnTo>
                                      <a:pt x="20776" y="6559"/>
                                    </a:lnTo>
                                    <a:cubicBezTo>
                                      <a:pt x="20771" y="6555"/>
                                      <a:pt x="20771" y="6555"/>
                                      <a:pt x="20771" y="6550"/>
                                    </a:cubicBezTo>
                                    <a:close/>
                                    <a:moveTo>
                                      <a:pt x="20092" y="5222"/>
                                    </a:moveTo>
                                    <a:lnTo>
                                      <a:pt x="5196" y="20065"/>
                                    </a:lnTo>
                                    <a:cubicBezTo>
                                      <a:pt x="5223" y="20078"/>
                                      <a:pt x="5246" y="20096"/>
                                      <a:pt x="5273" y="20110"/>
                                    </a:cubicBezTo>
                                    <a:lnTo>
                                      <a:pt x="20096" y="5236"/>
                                    </a:lnTo>
                                    <a:cubicBezTo>
                                      <a:pt x="20092" y="5231"/>
                                      <a:pt x="20092" y="5227"/>
                                      <a:pt x="20092" y="5222"/>
                                    </a:cubicBezTo>
                                    <a:close/>
                                  </a:path>
                                </a:pathLst>
                              </a:custGeom>
                              <a:gradFill flip="none" rotWithShape="1">
                                <a:gsLst>
                                  <a:gs pos="0">
                                    <a:schemeClr val="accent2"/>
                                  </a:gs>
                                  <a:gs pos="100000">
                                    <a:schemeClr val="accent3"/>
                                  </a:gs>
                                </a:gsLst>
                                <a:lin ang="0" scaled="1"/>
                                <a:tileRect/>
                              </a:gradFill>
                              <a:ln w="12700">
                                <a:miter lim="400000"/>
                              </a:ln>
                            </wps:spPr>
                            <wps:bodyPr lIns="38100" tIns="38100" rIns="38100" bIns="38100" anchor="ctr"/>
                          </wps:wsp>
                        </a:graphicData>
                      </a:graphic>
                    </wp:inline>
                  </w:drawing>
                </mc:Choice>
                <mc:Fallback>
                  <w:pict>
                    <v:shape w14:anchorId="4E2E4541" id="Shape" o:spid="_x0000_s1026" style="width:479.6pt;height:479.9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" path="m13049,221l185,12839v27,144,58,284,90,424l13072,225v-9,,-14,,-23,-4xm14603,671l612,14424v45,122,90,243,140,365l14630,680v-9,,-18,-5,-27,-9xm15976,1297l1225,15824v54,108,112,212,171,315l16008,1310v-10,,-23,-9,-32,-13xm9136,122l176,8846v-36,198,-68,401,-95,603l9172,113v-9,4,-22,4,-36,9xm11266,l,11021v5,166,9,333,23,499l11293,v-13,,-18,,-27,xm6191,1031l1193,5861v-139,271,-270,545,-382,829l6362,950v-58,27,-117,49,-171,81xm17196,2071l1990,17071v68,90,131,185,198,275l17237,2098v-14,-9,-27,-18,-41,-27xm21285,8045l8002,21267v31,9,67,18,99,27l21285,8049v,,,-4,,-4xm21591,9742l9690,21577v41,5,81,5,122,9l21591,9747v,,,,,-5xm18286,2980l2895,18183v72,81,149,158,225,234l18331,3021v-18,-14,-32,-27,-45,-41xm11676,21600v45,-5,94,-5,139,-9l21600,11745v,-4,,-4,,-9l11676,21600xm14368,21037r6705,-6753c21078,14275,21078,14266,21082,14262r-6894,6838c14247,21078,14305,21060,14368,21037xm19263,4043l4021,19232v23,18,45,36,68,50l19272,4052v-4,,-9,-5,-9,-9xm20771,6550l6516,20745v27,13,58,27,85,40l20776,6559v-5,-4,-5,-4,-5,-9xm20092,5222l5196,20065v27,13,50,31,77,45l20096,5236v-4,-5,-4,-9,-4,-14xe" fillcolor="#ff1571 [3205]" stroked="f" strokeweight="1pt">
                      <v:fill color2="#fdc082 [3206]" rotate="t" angle="90" focus="100%" type="gradient"/>
                      <v:stroke miterlimit="4" joinstyle="miter"/>
                      <v:path arrowok="t" o:extrusionok="f" o:connecttype="custom" o:connectlocs="3045600,3047400;3045600,3047400;3045600,3047400;3045600,3047400" o:connectangles="0,90,180,270"/>
                      <w10:anchorlock/>
                    </v:shape>
                  </w:pict>
                </mc:Fallback>
              </mc:AlternateContent>
            </w:r>
          </w:p>
        </w:tc>
      </w:tr>
      <w:tr w:rsidR="00A81248" w14:paraId="09B8951B" w14:textId="77777777" w:rsidTr="00216DB3">
        <w:trPr>
          <w:trHeight w:val="1004"/>
        </w:trPr>
        <w:tc>
          <w:tcPr>
            <w:tcW w:w="5395" w:type="dxa"/>
            <w:vAlign w:val="center"/>
          </w:tcPr>
          <w:p w14:paraId="3AA4167B" w14:textId="78D2E166" w:rsidR="00637B83" w:rsidRDefault="00CB116B" w:rsidP="00216DB3">
            <w:pPr>
              <w:pStyle w:val="Heading2"/>
            </w:pPr>
            <w:r>
              <w:lastRenderedPageBreak/>
              <w:t>19/03/2019</w:t>
            </w:r>
          </w:p>
          <w:p w14:paraId="43FF3DFB" w14:textId="0AD02F1E" w:rsidR="00A81248" w:rsidRDefault="00CB116B" w:rsidP="00216DB3">
            <w:pPr>
              <w:pStyle w:val="Heading2"/>
            </w:pPr>
            <w:r>
              <w:t>CAPSTONE</w:t>
            </w:r>
          </w:p>
        </w:tc>
        <w:tc>
          <w:tcPr>
            <w:tcW w:w="5395" w:type="dxa"/>
            <w:vAlign w:val="center"/>
          </w:tcPr>
          <w:p w14:paraId="31F9A319" w14:textId="0160BA3B" w:rsidR="00637B83" w:rsidRDefault="00CB116B" w:rsidP="00216DB3">
            <w:pPr>
              <w:pStyle w:val="Heading2"/>
            </w:pPr>
            <w:r>
              <w:t>KING WAI SIU</w:t>
            </w:r>
          </w:p>
          <w:p w14:paraId="50F2B28C" w14:textId="49D567A9" w:rsidR="00A81248" w:rsidRDefault="00A81248" w:rsidP="00216DB3">
            <w:pPr>
              <w:pStyle w:val="Heading2"/>
            </w:pPr>
          </w:p>
        </w:tc>
      </w:tr>
    </w:tbl>
    <w:p w14:paraId="093CE409" w14:textId="77777777" w:rsidR="000C4ED1" w:rsidRDefault="000C4ED1" w:rsidP="005A2DF7"/>
    <w:p w14:paraId="0004DBBB" w14:textId="77777777" w:rsidR="000F0731" w:rsidRDefault="00036DC3" w:rsidP="005A2DF7">
      <w:r>
        <w:rPr>
          <w:noProof/>
        </w:rPr>
        <mc:AlternateContent>
          <mc:Choice Requires="wpg">
            <w:drawing>
              <wp:anchor distT="0" distB="0" distL="114300" distR="114300" simplePos="0" relativeHeight="251669504" behindDoc="1" locked="0" layoutInCell="1" allowOverlap="1" wp14:anchorId="0946A7A9" wp14:editId="44B7E0E4">
                <wp:simplePos x="0" y="0"/>
                <wp:positionH relativeFrom="column">
                  <wp:posOffset>33020</wp:posOffset>
                </wp:positionH>
                <wp:positionV relativeFrom="paragraph">
                  <wp:posOffset>76835</wp:posOffset>
                </wp:positionV>
                <wp:extent cx="6791960" cy="8465820"/>
                <wp:effectExtent l="0" t="0" r="8890"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791960" cy="8465820"/>
                          <a:chOff x="0" y="0"/>
                          <a:chExt cx="6791961" cy="8465820"/>
                        </a:xfrm>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adFill>
                            <a:gsLst>
                              <a:gs pos="0">
                                <a:schemeClr val="accent2"/>
                              </a:gs>
                              <a:gs pos="100000">
                                <a:schemeClr val="accent3"/>
                              </a:gs>
                            </a:gsLst>
                            <a:lin ang="0" scaled="1"/>
                          </a:gra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adFill>
                            <a:gsLst>
                              <a:gs pos="0">
                                <a:schemeClr val="accent2"/>
                              </a:gs>
                              <a:gs pos="100000">
                                <a:schemeClr val="accent3"/>
                              </a:gs>
                            </a:gsLst>
                            <a:lin ang="0" scaled="1"/>
                          </a:gra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79BA631" id="Group 6" o:spid="_x0000_s1026" style="position:absolute;margin-left:2.6pt;margin-top:6.05pt;width:534.8pt;height:666.6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" path="m,7161r,488l7493,,,7161xm,11133r,503l11521,,,11133xm,9143r,496l9507,,,9143xm,3205r,434l3456,,,3205xm,5179r,473l5471,8,,5179xm,1262r,341l1442,,,1262xm,19092r,518l19594,,,19092xm,21081r,519l21600,,,21081xm,15112r,511l15557,,,15112xm,17102r,519l17572,,,17102xm,13123r,511l13543,,,13123xe" fillcolor="#ff1571 [3205]" stroked="f" strokeweight="1pt">
                  <v:fill color2="#fdc082 [3206]" angle="90" focus="100%" type="gradien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ff1571 [3205]" stroked="f" strokeweight="1pt">
                  <v:fill color2="#fdc082 [3206]" angle="90" focus="100%" type="gradien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14:paraId="75DD587B" w14:textId="77777777" w:rsidTr="00036DC3">
        <w:trPr>
          <w:trHeight w:val="396"/>
        </w:trPr>
        <w:tc>
          <w:tcPr>
            <w:tcW w:w="426" w:type="dxa"/>
          </w:tcPr>
          <w:p w14:paraId="556E39B9" w14:textId="77777777" w:rsidR="00A81248" w:rsidRDefault="00A81248" w:rsidP="00216DB3">
            <w:pPr>
              <w:pStyle w:val="Text"/>
            </w:pPr>
          </w:p>
        </w:tc>
        <w:tc>
          <w:tcPr>
            <w:tcW w:w="4961" w:type="dxa"/>
          </w:tcPr>
          <w:p w14:paraId="00A94F2B" w14:textId="77777777" w:rsidR="00A81248" w:rsidRDefault="00A81248" w:rsidP="00216DB3">
            <w:pPr>
              <w:pStyle w:val="Text"/>
            </w:pPr>
          </w:p>
        </w:tc>
        <w:tc>
          <w:tcPr>
            <w:tcW w:w="4961" w:type="dxa"/>
          </w:tcPr>
          <w:p w14:paraId="7A4EE79B" w14:textId="77777777" w:rsidR="00A81248" w:rsidRDefault="00A81248" w:rsidP="00216DB3">
            <w:pPr>
              <w:pStyle w:val="Text"/>
            </w:pPr>
          </w:p>
        </w:tc>
        <w:tc>
          <w:tcPr>
            <w:tcW w:w="425" w:type="dxa"/>
          </w:tcPr>
          <w:p w14:paraId="40180DFC" w14:textId="77777777" w:rsidR="00A81248" w:rsidRDefault="00A81248" w:rsidP="00216DB3">
            <w:pPr>
              <w:pStyle w:val="Text"/>
            </w:pPr>
          </w:p>
        </w:tc>
      </w:tr>
      <w:tr w:rsidR="001205A1" w14:paraId="74DF4355" w14:textId="77777777" w:rsidTr="00216DB3">
        <w:trPr>
          <w:trHeight w:val="5274"/>
        </w:trPr>
        <w:tc>
          <w:tcPr>
            <w:tcW w:w="426" w:type="dxa"/>
          </w:tcPr>
          <w:p w14:paraId="47986204" w14:textId="77777777" w:rsidR="001205A1" w:rsidRDefault="001205A1" w:rsidP="005A2DF7"/>
        </w:tc>
        <w:tc>
          <w:tcPr>
            <w:tcW w:w="9922" w:type="dxa"/>
            <w:gridSpan w:val="2"/>
            <w:tcBorders>
              <w:bottom w:val="single" w:sz="18" w:space="0" w:color="26414C" w:themeColor="accent5" w:themeShade="40"/>
            </w:tcBorders>
            <w:shd w:val="clear" w:color="auto" w:fill="FFFFFF" w:themeFill="background1"/>
          </w:tcPr>
          <w:p w14:paraId="3BF50CB1" w14:textId="0F5FA962" w:rsidR="001205A1" w:rsidRDefault="00CB116B" w:rsidP="005A2DF7">
            <w:pPr>
              <w:pStyle w:val="Heading3"/>
            </w:pPr>
            <w:r>
              <w:t>BACKGROUND</w:t>
            </w:r>
          </w:p>
          <w:p w14:paraId="42F4C8F4" w14:textId="77777777" w:rsidR="001205A1" w:rsidRDefault="001205A1" w:rsidP="005F4A20"/>
          <w:p w14:paraId="6FF45085" w14:textId="67DA7607" w:rsidR="00CB116B" w:rsidRP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Hong Kong is a financial center, a special administrative region and with a population of over 8 </w:t>
            </w:r>
            <w:r w:rsidRPr="00CB116B">
              <w:rPr>
                <w:rFonts w:eastAsiaTheme="majorEastAsia" w:cstheme="majorBidi"/>
                <w:iCs/>
                <w:color w:val="3B4455" w:themeColor="accent1"/>
                <w:sz w:val="30"/>
              </w:rPr>
              <w:t>million</w:t>
            </w:r>
            <w:r w:rsidRPr="00CB116B">
              <w:rPr>
                <w:rFonts w:eastAsiaTheme="majorEastAsia" w:cstheme="majorBidi"/>
                <w:iCs/>
                <w:color w:val="3B4455" w:themeColor="accent1"/>
                <w:sz w:val="30"/>
              </w:rPr>
              <w:t xml:space="preserve"> people. It is a crowded city and congested. And undoubtedly there are many choices for </w:t>
            </w:r>
            <w:r w:rsidRPr="00CB116B">
              <w:rPr>
                <w:rFonts w:eastAsiaTheme="majorEastAsia" w:cstheme="majorBidi"/>
                <w:iCs/>
                <w:color w:val="3B4455" w:themeColor="accent1"/>
                <w:sz w:val="30"/>
              </w:rPr>
              <w:t>accommodation</w:t>
            </w:r>
            <w:r w:rsidRPr="00CB116B">
              <w:rPr>
                <w:rFonts w:eastAsiaTheme="majorEastAsia" w:cstheme="majorBidi"/>
                <w:iCs/>
                <w:color w:val="3B4455" w:themeColor="accent1"/>
                <w:sz w:val="30"/>
              </w:rPr>
              <w:t xml:space="preserve">. However, </w:t>
            </w:r>
            <w:proofErr w:type="gramStart"/>
            <w:r w:rsidRPr="00CB116B">
              <w:rPr>
                <w:rFonts w:eastAsiaTheme="majorEastAsia" w:cstheme="majorBidi"/>
                <w:iCs/>
                <w:color w:val="3B4455" w:themeColor="accent1"/>
                <w:sz w:val="30"/>
              </w:rPr>
              <w:t>a majority of</w:t>
            </w:r>
            <w:proofErr w:type="gramEnd"/>
            <w:r w:rsidRPr="00CB116B">
              <w:rPr>
                <w:rFonts w:eastAsiaTheme="majorEastAsia" w:cstheme="majorBidi"/>
                <w:iCs/>
                <w:color w:val="3B4455" w:themeColor="accent1"/>
                <w:sz w:val="30"/>
              </w:rPr>
              <w:t xml:space="preserve"> land in </w:t>
            </w:r>
            <w:r w:rsidRPr="00CB116B">
              <w:rPr>
                <w:rFonts w:eastAsiaTheme="majorEastAsia" w:cstheme="majorBidi"/>
                <w:iCs/>
                <w:color w:val="3B4455" w:themeColor="accent1"/>
                <w:sz w:val="30"/>
              </w:rPr>
              <w:t>Hong</w:t>
            </w:r>
            <w:r w:rsidRPr="00CB116B">
              <w:rPr>
                <w:rFonts w:eastAsiaTheme="majorEastAsia" w:cstheme="majorBidi"/>
                <w:iCs/>
                <w:color w:val="3B4455" w:themeColor="accent1"/>
                <w:sz w:val="30"/>
              </w:rPr>
              <w:t xml:space="preserve"> </w:t>
            </w:r>
            <w:r w:rsidRPr="00CB116B">
              <w:rPr>
                <w:rFonts w:eastAsiaTheme="majorEastAsia" w:cstheme="majorBidi"/>
                <w:iCs/>
                <w:color w:val="3B4455" w:themeColor="accent1"/>
                <w:sz w:val="30"/>
              </w:rPr>
              <w:t>Kong</w:t>
            </w:r>
            <w:r w:rsidRPr="00CB116B">
              <w:rPr>
                <w:rFonts w:eastAsiaTheme="majorEastAsia" w:cstheme="majorBidi"/>
                <w:iCs/>
                <w:color w:val="3B4455" w:themeColor="accent1"/>
                <w:sz w:val="30"/>
              </w:rPr>
              <w:t xml:space="preserve"> are nature, only less than 10% is residential or </w:t>
            </w:r>
            <w:r w:rsidRPr="00CB116B">
              <w:rPr>
                <w:rFonts w:eastAsiaTheme="majorEastAsia" w:cstheme="majorBidi"/>
                <w:iCs/>
                <w:color w:val="3B4455" w:themeColor="accent1"/>
                <w:sz w:val="30"/>
              </w:rPr>
              <w:t>so-called</w:t>
            </w:r>
            <w:r w:rsidRPr="00CB116B">
              <w:rPr>
                <w:rFonts w:eastAsiaTheme="majorEastAsia" w:cstheme="majorBidi"/>
                <w:iCs/>
                <w:color w:val="3B4455" w:themeColor="accent1"/>
                <w:sz w:val="30"/>
              </w:rPr>
              <w:t xml:space="preserve"> city area. Perhaps you've never seen so many mountains in your life and you decided to reserve some time for mountains. There are three main region, HK island, New Territories and Kowloon.</w:t>
            </w:r>
          </w:p>
          <w:p w14:paraId="0AC20185" w14:textId="77777777" w:rsidR="00CB116B" w:rsidRPr="00CB116B" w:rsidRDefault="00CB116B" w:rsidP="00CB116B">
            <w:pPr>
              <w:rPr>
                <w:rFonts w:eastAsiaTheme="majorEastAsia" w:cstheme="majorBidi"/>
                <w:iCs/>
                <w:color w:val="3B4455" w:themeColor="accent1"/>
                <w:sz w:val="30"/>
              </w:rPr>
            </w:pPr>
          </w:p>
          <w:p w14:paraId="4D969AFA" w14:textId="65E56912" w:rsidR="00CB116B" w:rsidRPr="00CB116B" w:rsidRDefault="00CB116B" w:rsidP="00CB116B">
            <w:pPr>
              <w:pStyle w:val="Heading4"/>
            </w:pPr>
            <w:r w:rsidRPr="00CB116B">
              <w:t>Hong Kong is a food paradise due to its multicultural characteristics. Hong Kong is already really crowded, that means there are restaurants everywhere, perhaps too much and too confusing. Yet you want to let the statistics decide for you.</w:t>
            </w:r>
          </w:p>
        </w:tc>
        <w:tc>
          <w:tcPr>
            <w:tcW w:w="425" w:type="dxa"/>
          </w:tcPr>
          <w:p w14:paraId="25C44030" w14:textId="77777777" w:rsidR="001205A1" w:rsidRDefault="001205A1" w:rsidP="005A2DF7"/>
        </w:tc>
      </w:tr>
      <w:tr w:rsidR="00637B83" w14:paraId="57B1278C" w14:textId="77777777" w:rsidTr="00216DB3">
        <w:trPr>
          <w:trHeight w:val="383"/>
        </w:trPr>
        <w:tc>
          <w:tcPr>
            <w:tcW w:w="426" w:type="dxa"/>
          </w:tcPr>
          <w:p w14:paraId="3427022D" w14:textId="77777777" w:rsidR="00637B83" w:rsidRDefault="00637B83" w:rsidP="005A2DF7"/>
        </w:tc>
        <w:tc>
          <w:tcPr>
            <w:tcW w:w="9922" w:type="dxa"/>
            <w:gridSpan w:val="2"/>
            <w:tcBorders>
              <w:top w:val="single" w:sz="18" w:space="0" w:color="26414C" w:themeColor="accent5" w:themeShade="40"/>
            </w:tcBorders>
            <w:shd w:val="clear" w:color="auto" w:fill="FFFFFF" w:themeFill="background1"/>
          </w:tcPr>
          <w:p w14:paraId="578B3A35" w14:textId="100A0CBF" w:rsidR="00637B83" w:rsidRPr="00637B83" w:rsidRDefault="00CB116B" w:rsidP="000F0731">
            <w:pPr>
              <w:pStyle w:val="Heading5"/>
            </w:pPr>
            <w:r w:rsidRPr="00CB116B">
              <w:t>How to choose a restaurant in Hong Kong</w:t>
            </w:r>
          </w:p>
        </w:tc>
        <w:tc>
          <w:tcPr>
            <w:tcW w:w="425" w:type="dxa"/>
          </w:tcPr>
          <w:p w14:paraId="1344F67F" w14:textId="77777777" w:rsidR="00637B83" w:rsidRDefault="00637B83" w:rsidP="005A2DF7"/>
        </w:tc>
      </w:tr>
    </w:tbl>
    <w:p w14:paraId="7C9EE5C3" w14:textId="1651482C" w:rsidR="00CB116B" w:rsidRDefault="00CB116B" w:rsidP="005A2DF7"/>
    <w:p w14:paraId="474A6E97" w14:textId="77777777" w:rsidR="00CB116B" w:rsidRDefault="00CB116B">
      <w:r>
        <w:br w:type="page"/>
      </w:r>
    </w:p>
    <w:p w14:paraId="63DFD9DC" w14:textId="492339A8" w:rsidR="00CB116B" w:rsidRDefault="00CB116B" w:rsidP="00CB116B">
      <w:pPr>
        <w:pStyle w:val="Heading3"/>
      </w:pPr>
      <w:r w:rsidRPr="00CB116B">
        <w:lastRenderedPageBreak/>
        <w:t>P</w:t>
      </w:r>
      <w:r>
        <w:t>ROBLEM</w:t>
      </w:r>
      <w:r w:rsidRPr="00CB116B">
        <w:t xml:space="preserve"> </w:t>
      </w:r>
      <w:r w:rsidRPr="00CB116B">
        <w:t>BACKGROUND</w:t>
      </w:r>
    </w:p>
    <w:p w14:paraId="1DB5C21D" w14:textId="77777777" w:rsidR="00CB116B" w:rsidRDefault="00CB116B" w:rsidP="00CB116B"/>
    <w:p w14:paraId="60E4894E" w14:textId="6CB91A20" w:rsidR="00CB116B" w:rsidRP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Hong Kong is a financial center, a special administrative region and with a population of over 8 million people. It is a crowded city and congested. And undoubtedly there are many choices for accommodation. However, </w:t>
      </w:r>
      <w:r w:rsidRPr="00CB116B">
        <w:rPr>
          <w:rFonts w:eastAsiaTheme="majorEastAsia" w:cstheme="majorBidi"/>
          <w:iCs/>
          <w:color w:val="3B4455" w:themeColor="accent1"/>
          <w:sz w:val="30"/>
        </w:rPr>
        <w:t>most of the</w:t>
      </w:r>
      <w:r w:rsidRPr="00CB116B">
        <w:rPr>
          <w:rFonts w:eastAsiaTheme="majorEastAsia" w:cstheme="majorBidi"/>
          <w:iCs/>
          <w:color w:val="3B4455" w:themeColor="accent1"/>
          <w:sz w:val="30"/>
        </w:rPr>
        <w:t xml:space="preserve"> land in Hong Kong are nature, only less than 10% is residential or </w:t>
      </w:r>
      <w:r w:rsidRPr="00CB116B">
        <w:rPr>
          <w:rFonts w:eastAsiaTheme="majorEastAsia" w:cstheme="majorBidi"/>
          <w:iCs/>
          <w:color w:val="3B4455" w:themeColor="accent1"/>
          <w:sz w:val="30"/>
        </w:rPr>
        <w:t>so-called</w:t>
      </w:r>
      <w:r w:rsidRPr="00CB116B">
        <w:rPr>
          <w:rFonts w:eastAsiaTheme="majorEastAsia" w:cstheme="majorBidi"/>
          <w:iCs/>
          <w:color w:val="3B4455" w:themeColor="accent1"/>
          <w:sz w:val="30"/>
        </w:rPr>
        <w:t xml:space="preserve"> city area. Perhaps you've never seen so many mountains in your life and you decided to reserve some time for mountains. There are three main region, HK island, New Territories and Kowloon.</w:t>
      </w:r>
    </w:p>
    <w:p w14:paraId="3A746D12" w14:textId="77777777" w:rsidR="00CB116B" w:rsidRPr="00CB116B" w:rsidRDefault="00CB116B" w:rsidP="00CB116B">
      <w:pPr>
        <w:rPr>
          <w:rFonts w:eastAsiaTheme="majorEastAsia" w:cstheme="majorBidi"/>
          <w:iCs/>
          <w:color w:val="3B4455" w:themeColor="accent1"/>
          <w:sz w:val="30"/>
        </w:rPr>
      </w:pPr>
    </w:p>
    <w:p w14:paraId="7C75ABFD" w14:textId="3003E080" w:rsid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Hong Kong is a food paradise due to its multicultural characteristics. Hong Kong is already really crowded, that means there are restaurants everywhere, perhaps too much and too confusing. Yet you want to let the statistics decide for you.</w:t>
      </w:r>
    </w:p>
    <w:p w14:paraId="1FC85E60" w14:textId="64D9547A" w:rsidR="00CB116B" w:rsidRDefault="00CB116B" w:rsidP="00CB116B">
      <w:pPr>
        <w:rPr>
          <w:rFonts w:eastAsiaTheme="majorEastAsia" w:cstheme="majorBidi"/>
          <w:iCs/>
          <w:color w:val="3B4455" w:themeColor="accent1"/>
          <w:sz w:val="30"/>
        </w:rPr>
      </w:pPr>
    </w:p>
    <w:p w14:paraId="63AA9254" w14:textId="7959050B" w:rsidR="00CB116B" w:rsidRDefault="00CB116B" w:rsidP="00CB116B">
      <w:pPr>
        <w:pStyle w:val="Heading3"/>
      </w:pPr>
      <w:r w:rsidRPr="00CB116B">
        <w:t>P</w:t>
      </w:r>
      <w:r>
        <w:t>ROBLEM</w:t>
      </w:r>
      <w:r w:rsidRPr="00CB116B">
        <w:t xml:space="preserve"> </w:t>
      </w:r>
      <w:r w:rsidRPr="00CB116B">
        <w:t>DESCRIPTION</w:t>
      </w:r>
    </w:p>
    <w:p w14:paraId="6FFD664C" w14:textId="77777777" w:rsidR="00CB116B" w:rsidRDefault="00CB116B" w:rsidP="00CB116B"/>
    <w:p w14:paraId="63712A31" w14:textId="4EA70D89" w:rsidR="00CB116B" w:rsidRP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Suppose </w:t>
      </w:r>
      <w:r w:rsidRPr="00CB116B">
        <w:rPr>
          <w:rFonts w:eastAsiaTheme="majorEastAsia" w:cstheme="majorBidi"/>
          <w:iCs/>
          <w:color w:val="3B4455" w:themeColor="accent1"/>
          <w:sz w:val="30"/>
        </w:rPr>
        <w:t>I</w:t>
      </w:r>
      <w:r w:rsidRPr="00CB116B">
        <w:rPr>
          <w:rFonts w:eastAsiaTheme="majorEastAsia" w:cstheme="majorBidi"/>
          <w:iCs/>
          <w:color w:val="3B4455" w:themeColor="accent1"/>
          <w:sz w:val="30"/>
        </w:rPr>
        <w:t xml:space="preserve"> travel and keep changing places very frequently. This is very hectic and plus </w:t>
      </w:r>
      <w:r w:rsidRPr="00CB116B">
        <w:rPr>
          <w:rFonts w:eastAsiaTheme="majorEastAsia" w:cstheme="majorBidi"/>
          <w:iCs/>
          <w:color w:val="3B4455" w:themeColor="accent1"/>
          <w:sz w:val="30"/>
        </w:rPr>
        <w:t>I</w:t>
      </w:r>
      <w:r w:rsidRPr="00CB116B">
        <w:rPr>
          <w:rFonts w:eastAsiaTheme="majorEastAsia" w:cstheme="majorBidi"/>
          <w:iCs/>
          <w:color w:val="3B4455" w:themeColor="accent1"/>
          <w:sz w:val="30"/>
        </w:rPr>
        <w:t xml:space="preserve"> get to experience very different types of environment, of which </w:t>
      </w:r>
      <w:r w:rsidRPr="00CB116B">
        <w:rPr>
          <w:rFonts w:eastAsiaTheme="majorEastAsia" w:cstheme="majorBidi"/>
          <w:iCs/>
          <w:color w:val="3B4455" w:themeColor="accent1"/>
          <w:sz w:val="30"/>
        </w:rPr>
        <w:t>I</w:t>
      </w:r>
      <w:r w:rsidRPr="00CB116B">
        <w:rPr>
          <w:rFonts w:eastAsiaTheme="majorEastAsia" w:cstheme="majorBidi"/>
          <w:iCs/>
          <w:color w:val="3B4455" w:themeColor="accent1"/>
          <w:sz w:val="30"/>
        </w:rPr>
        <w:t xml:space="preserve"> </w:t>
      </w:r>
      <w:r w:rsidRPr="00CB116B">
        <w:rPr>
          <w:rFonts w:eastAsiaTheme="majorEastAsia" w:cstheme="majorBidi"/>
          <w:iCs/>
          <w:color w:val="3B4455" w:themeColor="accent1"/>
          <w:sz w:val="30"/>
        </w:rPr>
        <w:t>do not</w:t>
      </w:r>
      <w:r w:rsidRPr="00CB116B">
        <w:rPr>
          <w:rFonts w:eastAsiaTheme="majorEastAsia" w:cstheme="majorBidi"/>
          <w:iCs/>
          <w:color w:val="3B4455" w:themeColor="accent1"/>
          <w:sz w:val="30"/>
        </w:rPr>
        <w:t xml:space="preserve"> have much knowledge about. In such situation, food can be an important factor for decided how you rate your trips and plus also </w:t>
      </w:r>
      <w:r w:rsidRPr="00CB116B">
        <w:rPr>
          <w:rFonts w:eastAsiaTheme="majorEastAsia" w:cstheme="majorBidi"/>
          <w:iCs/>
          <w:color w:val="3B4455" w:themeColor="accent1"/>
          <w:sz w:val="30"/>
        </w:rPr>
        <w:t>recommending</w:t>
      </w:r>
      <w:r w:rsidRPr="00CB116B">
        <w:rPr>
          <w:rFonts w:eastAsiaTheme="majorEastAsia" w:cstheme="majorBidi"/>
          <w:iCs/>
          <w:color w:val="3B4455" w:themeColor="accent1"/>
          <w:sz w:val="30"/>
        </w:rPr>
        <w:t xml:space="preserve"> it to the people. Food can also attract people around to world to try it out if it were to be the best. In such scenarios, we need to find the right place, at reasonable cost, to serve us the best possible way. </w:t>
      </w:r>
      <w:r w:rsidRPr="00CB116B">
        <w:rPr>
          <w:rFonts w:eastAsiaTheme="majorEastAsia" w:cstheme="majorBidi"/>
          <w:iCs/>
          <w:color w:val="3B4455" w:themeColor="accent1"/>
          <w:sz w:val="30"/>
        </w:rPr>
        <w:t>So,</w:t>
      </w:r>
      <w:r w:rsidRPr="00CB116B">
        <w:rPr>
          <w:rFonts w:eastAsiaTheme="majorEastAsia" w:cstheme="majorBidi"/>
          <w:iCs/>
          <w:color w:val="3B4455" w:themeColor="accent1"/>
          <w:sz w:val="30"/>
        </w:rPr>
        <w:t xml:space="preserve"> there are few questions that must be </w:t>
      </w:r>
      <w:r w:rsidRPr="00CB116B">
        <w:rPr>
          <w:rFonts w:eastAsiaTheme="majorEastAsia" w:cstheme="majorBidi"/>
          <w:iCs/>
          <w:color w:val="3B4455" w:themeColor="accent1"/>
          <w:sz w:val="30"/>
        </w:rPr>
        <w:t>addressed</w:t>
      </w:r>
      <w:r w:rsidRPr="00CB116B">
        <w:rPr>
          <w:rFonts w:eastAsiaTheme="majorEastAsia" w:cstheme="majorBidi"/>
          <w:iCs/>
          <w:color w:val="3B4455" w:themeColor="accent1"/>
          <w:sz w:val="30"/>
        </w:rPr>
        <w:t>, such as:</w:t>
      </w:r>
    </w:p>
    <w:p w14:paraId="076C75F7" w14:textId="77777777" w:rsidR="00CB116B" w:rsidRPr="00CB116B" w:rsidRDefault="00CB116B" w:rsidP="00CB116B">
      <w:pPr>
        <w:rPr>
          <w:rFonts w:eastAsiaTheme="majorEastAsia" w:cstheme="majorBidi"/>
          <w:iCs/>
          <w:color w:val="3B4455" w:themeColor="accent1"/>
          <w:sz w:val="30"/>
        </w:rPr>
      </w:pPr>
    </w:p>
    <w:p w14:paraId="66F6483D" w14:textId="312FCA6E" w:rsidR="00CB116B" w:rsidRP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How many types of foods are available in the </w:t>
      </w:r>
      <w:r w:rsidRPr="00CB116B">
        <w:rPr>
          <w:rFonts w:eastAsiaTheme="majorEastAsia" w:cstheme="majorBidi"/>
          <w:iCs/>
          <w:color w:val="3B4455" w:themeColor="accent1"/>
          <w:sz w:val="30"/>
        </w:rPr>
        <w:t>restaurant?</w:t>
      </w:r>
      <w:r w:rsidRPr="00CB116B">
        <w:rPr>
          <w:rFonts w:eastAsiaTheme="majorEastAsia" w:cstheme="majorBidi"/>
          <w:iCs/>
          <w:color w:val="3B4455" w:themeColor="accent1"/>
          <w:sz w:val="30"/>
        </w:rPr>
        <w:t xml:space="preserve"> which is the </w:t>
      </w:r>
      <w:r w:rsidRPr="00CB116B">
        <w:rPr>
          <w:rFonts w:eastAsiaTheme="majorEastAsia" w:cstheme="majorBidi"/>
          <w:iCs/>
          <w:color w:val="3B4455" w:themeColor="accent1"/>
          <w:sz w:val="30"/>
        </w:rPr>
        <w:t>nearest</w:t>
      </w:r>
      <w:r w:rsidRPr="00CB116B">
        <w:rPr>
          <w:rFonts w:eastAsiaTheme="majorEastAsia" w:cstheme="majorBidi"/>
          <w:iCs/>
          <w:color w:val="3B4455" w:themeColor="accent1"/>
          <w:sz w:val="30"/>
        </w:rPr>
        <w:t xml:space="preserve"> to me with good </w:t>
      </w:r>
      <w:r w:rsidRPr="00CB116B">
        <w:rPr>
          <w:rFonts w:eastAsiaTheme="majorEastAsia" w:cstheme="majorBidi"/>
          <w:iCs/>
          <w:color w:val="3B4455" w:themeColor="accent1"/>
          <w:sz w:val="30"/>
        </w:rPr>
        <w:t>rating?</w:t>
      </w:r>
      <w:r w:rsidRPr="00CB116B">
        <w:rPr>
          <w:rFonts w:eastAsiaTheme="majorEastAsia" w:cstheme="majorBidi"/>
          <w:iCs/>
          <w:color w:val="3B4455" w:themeColor="accent1"/>
          <w:sz w:val="30"/>
        </w:rPr>
        <w:t xml:space="preserve"> How many "similar" restaurants are available </w:t>
      </w:r>
      <w:r w:rsidRPr="00CB116B">
        <w:rPr>
          <w:rFonts w:eastAsiaTheme="majorEastAsia" w:cstheme="majorBidi"/>
          <w:iCs/>
          <w:color w:val="3B4455" w:themeColor="accent1"/>
          <w:sz w:val="30"/>
        </w:rPr>
        <w:t>nearby</w:t>
      </w:r>
      <w:r w:rsidRPr="00CB116B">
        <w:rPr>
          <w:rFonts w:eastAsiaTheme="majorEastAsia" w:cstheme="majorBidi"/>
          <w:iCs/>
          <w:color w:val="3B4455" w:themeColor="accent1"/>
          <w:sz w:val="30"/>
        </w:rPr>
        <w:t xml:space="preserve">? Do the "similar" restaurants cost </w:t>
      </w:r>
      <w:r w:rsidRPr="00CB116B">
        <w:rPr>
          <w:rFonts w:eastAsiaTheme="majorEastAsia" w:cstheme="majorBidi"/>
          <w:iCs/>
          <w:color w:val="3B4455" w:themeColor="accent1"/>
          <w:sz w:val="30"/>
        </w:rPr>
        <w:t>more?</w:t>
      </w:r>
      <w:r w:rsidRPr="00CB116B">
        <w:rPr>
          <w:rFonts w:eastAsiaTheme="majorEastAsia" w:cstheme="majorBidi"/>
          <w:iCs/>
          <w:color w:val="3B4455" w:themeColor="accent1"/>
          <w:sz w:val="30"/>
        </w:rPr>
        <w:t xml:space="preserve"> if so, what </w:t>
      </w:r>
      <w:r w:rsidRPr="00CB116B">
        <w:rPr>
          <w:rFonts w:eastAsiaTheme="majorEastAsia" w:cstheme="majorBidi"/>
          <w:iCs/>
          <w:color w:val="3B4455" w:themeColor="accent1"/>
          <w:sz w:val="30"/>
        </w:rPr>
        <w:t>specialty</w:t>
      </w:r>
      <w:r w:rsidRPr="00CB116B">
        <w:rPr>
          <w:rFonts w:eastAsiaTheme="majorEastAsia" w:cstheme="majorBidi"/>
          <w:iCs/>
          <w:color w:val="3B4455" w:themeColor="accent1"/>
          <w:sz w:val="30"/>
        </w:rPr>
        <w:t xml:space="preserve"> do that </w:t>
      </w:r>
      <w:r w:rsidRPr="00CB116B">
        <w:rPr>
          <w:rFonts w:eastAsiaTheme="majorEastAsia" w:cstheme="majorBidi"/>
          <w:iCs/>
          <w:color w:val="3B4455" w:themeColor="accent1"/>
          <w:sz w:val="30"/>
        </w:rPr>
        <w:t>have?</w:t>
      </w:r>
    </w:p>
    <w:p w14:paraId="113E3F41" w14:textId="77777777" w:rsidR="00CB116B" w:rsidRPr="00CB116B" w:rsidRDefault="00CB116B" w:rsidP="00CB116B">
      <w:pPr>
        <w:rPr>
          <w:rFonts w:eastAsiaTheme="majorEastAsia" w:cstheme="majorBidi"/>
          <w:iCs/>
          <w:color w:val="3B4455" w:themeColor="accent1"/>
          <w:sz w:val="30"/>
        </w:rPr>
      </w:pPr>
    </w:p>
    <w:p w14:paraId="1C0D5417" w14:textId="77777777" w:rsidR="00CB116B" w:rsidRP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To address such question, XXYZ company's manager decides to allocate this project to me not just to find out solutions to the questions but also build a system that can help in recommending new places based on their rankings compared to the previously visited by me.</w:t>
      </w:r>
    </w:p>
    <w:p w14:paraId="465FC807" w14:textId="77777777" w:rsidR="00CB116B" w:rsidRPr="00CB116B" w:rsidRDefault="00CB116B" w:rsidP="00CB116B">
      <w:pPr>
        <w:rPr>
          <w:rFonts w:eastAsiaTheme="majorEastAsia" w:cstheme="majorBidi"/>
          <w:iCs/>
          <w:color w:val="3B4455" w:themeColor="accent1"/>
          <w:sz w:val="30"/>
        </w:rPr>
      </w:pPr>
    </w:p>
    <w:p w14:paraId="63898DEE" w14:textId="08F7BD42" w:rsidR="00CB116B" w:rsidRP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Expectations from this recommender system is to get answer for the questions, and in such a way that it uncovers all the perspective of managing recommendations. It is sighted to </w:t>
      </w:r>
      <w:r w:rsidRPr="00CB116B">
        <w:rPr>
          <w:rFonts w:eastAsiaTheme="majorEastAsia" w:cstheme="majorBidi"/>
          <w:iCs/>
          <w:color w:val="3B4455" w:themeColor="accent1"/>
          <w:sz w:val="30"/>
        </w:rPr>
        <w:t>show:</w:t>
      </w:r>
    </w:p>
    <w:p w14:paraId="2F16D80D" w14:textId="77777777" w:rsidR="00CB116B" w:rsidRPr="00CB116B" w:rsidRDefault="00CB116B" w:rsidP="00CB116B">
      <w:pPr>
        <w:rPr>
          <w:rFonts w:eastAsiaTheme="majorEastAsia" w:cstheme="majorBidi"/>
          <w:iCs/>
          <w:color w:val="3B4455" w:themeColor="accent1"/>
          <w:sz w:val="30"/>
        </w:rPr>
      </w:pPr>
    </w:p>
    <w:p w14:paraId="6B72D713" w14:textId="49E4C9AB" w:rsid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What types of restaurants are present in a</w:t>
      </w:r>
      <w:r>
        <w:rPr>
          <w:rFonts w:eastAsiaTheme="majorEastAsia" w:cstheme="majorBidi"/>
          <w:iCs/>
          <w:color w:val="3B4455" w:themeColor="accent1"/>
          <w:sz w:val="30"/>
        </w:rPr>
        <w:t>n</w:t>
      </w:r>
      <w:r w:rsidRPr="00CB116B">
        <w:rPr>
          <w:rFonts w:eastAsiaTheme="majorEastAsia" w:cstheme="majorBidi"/>
          <w:iCs/>
          <w:color w:val="3B4455" w:themeColor="accent1"/>
          <w:sz w:val="30"/>
        </w:rPr>
        <w:t xml:space="preserve"> </w:t>
      </w:r>
      <w:r w:rsidRPr="00CB116B">
        <w:rPr>
          <w:rFonts w:eastAsiaTheme="majorEastAsia" w:cstheme="majorBidi"/>
          <w:iCs/>
          <w:color w:val="3B4455" w:themeColor="accent1"/>
          <w:sz w:val="30"/>
        </w:rPr>
        <w:t>area</w:t>
      </w:r>
      <w:r w:rsidRPr="00CB116B">
        <w:rPr>
          <w:rFonts w:eastAsiaTheme="majorEastAsia" w:cstheme="majorBidi"/>
          <w:iCs/>
          <w:color w:val="3B4455" w:themeColor="accent1"/>
          <w:sz w:val="30"/>
        </w:rPr>
        <w:t xml:space="preserve">? </w:t>
      </w:r>
      <w:r>
        <w:rPr>
          <w:rFonts w:eastAsiaTheme="majorEastAsia" w:cstheme="majorBidi"/>
          <w:iCs/>
          <w:color w:val="3B4455" w:themeColor="accent1"/>
          <w:sz w:val="30"/>
        </w:rPr>
        <w:t>W</w:t>
      </w:r>
      <w:r w:rsidRPr="00CB116B">
        <w:rPr>
          <w:rFonts w:eastAsiaTheme="majorEastAsia" w:cstheme="majorBidi"/>
          <w:iCs/>
          <w:color w:val="3B4455" w:themeColor="accent1"/>
          <w:sz w:val="30"/>
        </w:rPr>
        <w:t xml:space="preserve">here are the similar restaurant present based on a preference to </w:t>
      </w:r>
      <w:r w:rsidRPr="00CB116B">
        <w:rPr>
          <w:rFonts w:eastAsiaTheme="majorEastAsia" w:cstheme="majorBidi"/>
          <w:iCs/>
          <w:color w:val="3B4455" w:themeColor="accent1"/>
          <w:sz w:val="30"/>
        </w:rPr>
        <w:t>food</w:t>
      </w:r>
      <w:r w:rsidRPr="00CB116B">
        <w:rPr>
          <w:rFonts w:eastAsiaTheme="majorEastAsia" w:cstheme="majorBidi"/>
          <w:iCs/>
          <w:color w:val="3B4455" w:themeColor="accent1"/>
          <w:sz w:val="30"/>
        </w:rPr>
        <w:t xml:space="preserve">? How do different restaurants rank with respect to my </w:t>
      </w:r>
      <w:r w:rsidRPr="00CB116B">
        <w:rPr>
          <w:rFonts w:eastAsiaTheme="majorEastAsia" w:cstheme="majorBidi"/>
          <w:iCs/>
          <w:color w:val="3B4455" w:themeColor="accent1"/>
          <w:sz w:val="30"/>
        </w:rPr>
        <w:t>preferences?</w:t>
      </w:r>
    </w:p>
    <w:p w14:paraId="59A42019" w14:textId="2B8FFDCF" w:rsidR="00CB116B" w:rsidRDefault="00CB116B" w:rsidP="00CB116B">
      <w:pPr>
        <w:pStyle w:val="Heading3"/>
      </w:pPr>
      <w:r w:rsidRPr="00CB116B">
        <w:lastRenderedPageBreak/>
        <w:t>TARGET AUDIENCE</w:t>
      </w:r>
    </w:p>
    <w:p w14:paraId="0870521A" w14:textId="77777777" w:rsidR="00CB116B" w:rsidRDefault="00CB116B" w:rsidP="00CB116B"/>
    <w:p w14:paraId="691973CB" w14:textId="16A35FB8" w:rsid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Target audiences for this project does not limit to a person who keeps travelling but everyone. People could simply decide to look for a similar restaurant all the time because they are addicted to a specific category of food. People who rarely use restaurants would </w:t>
      </w:r>
      <w:r w:rsidRPr="00CB116B">
        <w:rPr>
          <w:rFonts w:eastAsiaTheme="majorEastAsia" w:cstheme="majorBidi"/>
          <w:iCs/>
          <w:color w:val="3B4455" w:themeColor="accent1"/>
          <w:sz w:val="30"/>
        </w:rPr>
        <w:t>prefer</w:t>
      </w:r>
      <w:r w:rsidRPr="00CB116B">
        <w:rPr>
          <w:rFonts w:eastAsiaTheme="majorEastAsia" w:cstheme="majorBidi"/>
          <w:iCs/>
          <w:color w:val="3B4455" w:themeColor="accent1"/>
          <w:sz w:val="30"/>
        </w:rPr>
        <w:t xml:space="preserve"> the most rated restaurants nearby them and all this could be easily </w:t>
      </w:r>
      <w:r w:rsidRPr="00CB116B">
        <w:rPr>
          <w:rFonts w:eastAsiaTheme="majorEastAsia" w:cstheme="majorBidi"/>
          <w:iCs/>
          <w:color w:val="3B4455" w:themeColor="accent1"/>
          <w:sz w:val="30"/>
        </w:rPr>
        <w:t>handled</w:t>
      </w:r>
      <w:r w:rsidRPr="00CB116B">
        <w:rPr>
          <w:rFonts w:eastAsiaTheme="majorEastAsia" w:cstheme="majorBidi"/>
          <w:iCs/>
          <w:color w:val="3B4455" w:themeColor="accent1"/>
          <w:sz w:val="30"/>
        </w:rPr>
        <w:t xml:space="preserve"> by our recommender system. </w:t>
      </w:r>
      <w:r w:rsidRPr="00CB116B">
        <w:rPr>
          <w:rFonts w:eastAsiaTheme="majorEastAsia" w:cstheme="majorBidi"/>
          <w:iCs/>
          <w:color w:val="3B4455" w:themeColor="accent1"/>
          <w:sz w:val="30"/>
        </w:rPr>
        <w:t>So,</w:t>
      </w:r>
      <w:r w:rsidRPr="00CB116B">
        <w:rPr>
          <w:rFonts w:eastAsiaTheme="majorEastAsia" w:cstheme="majorBidi"/>
          <w:iCs/>
          <w:color w:val="3B4455" w:themeColor="accent1"/>
          <w:sz w:val="30"/>
        </w:rPr>
        <w:t xml:space="preserve"> target for this project is basically everyone who is exploring different places or similar places.</w:t>
      </w:r>
    </w:p>
    <w:p w14:paraId="149BC55A" w14:textId="77777777" w:rsidR="00CB116B" w:rsidRDefault="00CB116B" w:rsidP="00CB116B">
      <w:pPr>
        <w:rPr>
          <w:rFonts w:eastAsiaTheme="majorEastAsia" w:cstheme="majorBidi"/>
          <w:iCs/>
          <w:color w:val="3B4455" w:themeColor="accent1"/>
          <w:sz w:val="30"/>
        </w:rPr>
      </w:pPr>
    </w:p>
    <w:p w14:paraId="5F798B63" w14:textId="75BEBDA7" w:rsidR="00CB116B" w:rsidRDefault="00CB116B" w:rsidP="00CB116B">
      <w:pPr>
        <w:pStyle w:val="Heading3"/>
      </w:pPr>
      <w:r w:rsidRPr="00CB116B">
        <w:t>SUCCESS RATE</w:t>
      </w:r>
    </w:p>
    <w:p w14:paraId="54E53FD0" w14:textId="77777777" w:rsidR="00CB116B" w:rsidRDefault="00CB116B" w:rsidP="00CB116B"/>
    <w:p w14:paraId="2E92C61F" w14:textId="55E28F29" w:rsid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With restaurants evolving, new food categories emerge, hybrid food starts to be more popular, we need a system that could help us access vast number of food varieties. It is impossible for a person to ask </w:t>
      </w:r>
      <w:r w:rsidRPr="00CB116B">
        <w:rPr>
          <w:rFonts w:eastAsiaTheme="majorEastAsia" w:cstheme="majorBidi"/>
          <w:iCs/>
          <w:color w:val="3B4455" w:themeColor="accent1"/>
          <w:sz w:val="30"/>
        </w:rPr>
        <w:t>each one</w:t>
      </w:r>
      <w:r w:rsidRPr="00CB116B">
        <w:rPr>
          <w:rFonts w:eastAsiaTheme="majorEastAsia" w:cstheme="majorBidi"/>
          <w:iCs/>
          <w:color w:val="3B4455" w:themeColor="accent1"/>
          <w:sz w:val="30"/>
        </w:rPr>
        <w:t xml:space="preserve"> about their visit to a </w:t>
      </w:r>
      <w:r w:rsidRPr="00CB116B">
        <w:rPr>
          <w:rFonts w:eastAsiaTheme="majorEastAsia" w:cstheme="majorBidi"/>
          <w:iCs/>
          <w:color w:val="3B4455" w:themeColor="accent1"/>
          <w:sz w:val="30"/>
        </w:rPr>
        <w:t>place</w:t>
      </w:r>
      <w:r w:rsidRPr="00CB116B">
        <w:rPr>
          <w:rFonts w:eastAsiaTheme="majorEastAsia" w:cstheme="majorBidi"/>
          <w:iCs/>
          <w:color w:val="3B4455" w:themeColor="accent1"/>
          <w:sz w:val="30"/>
        </w:rPr>
        <w:t xml:space="preserve"> </w:t>
      </w:r>
      <w:r w:rsidRPr="00CB116B">
        <w:rPr>
          <w:rFonts w:eastAsiaTheme="majorEastAsia" w:cstheme="majorBidi"/>
          <w:iCs/>
          <w:color w:val="3B4455" w:themeColor="accent1"/>
          <w:sz w:val="30"/>
        </w:rPr>
        <w:t>and</w:t>
      </w:r>
      <w:r w:rsidRPr="00CB116B">
        <w:rPr>
          <w:rFonts w:eastAsiaTheme="majorEastAsia" w:cstheme="majorBidi"/>
          <w:iCs/>
          <w:color w:val="3B4455" w:themeColor="accent1"/>
          <w:sz w:val="30"/>
        </w:rPr>
        <w:t xml:space="preserve"> not everyone remembers everything. On the other hand, Computers are good at remembering things, and with Machine learning to its peak, it high time technology will by our personal </w:t>
      </w:r>
      <w:r w:rsidRPr="00CB116B">
        <w:rPr>
          <w:rFonts w:eastAsiaTheme="majorEastAsia" w:cstheme="majorBidi"/>
          <w:iCs/>
          <w:color w:val="3B4455" w:themeColor="accent1"/>
          <w:sz w:val="30"/>
        </w:rPr>
        <w:t>guidance</w:t>
      </w:r>
      <w:r w:rsidRPr="00CB116B">
        <w:rPr>
          <w:rFonts w:eastAsiaTheme="majorEastAsia" w:cstheme="majorBidi"/>
          <w:iCs/>
          <w:color w:val="3B4455" w:themeColor="accent1"/>
          <w:sz w:val="30"/>
        </w:rPr>
        <w:t xml:space="preserve"> and help us personally based on our likes and dislikes. </w:t>
      </w:r>
      <w:r w:rsidRPr="00CB116B">
        <w:rPr>
          <w:rFonts w:eastAsiaTheme="majorEastAsia" w:cstheme="majorBidi"/>
          <w:iCs/>
          <w:color w:val="3B4455" w:themeColor="accent1"/>
          <w:sz w:val="30"/>
        </w:rPr>
        <w:t>So,</w:t>
      </w:r>
      <w:r w:rsidRPr="00CB116B">
        <w:rPr>
          <w:rFonts w:eastAsiaTheme="majorEastAsia" w:cstheme="majorBidi"/>
          <w:iCs/>
          <w:color w:val="3B4455" w:themeColor="accent1"/>
          <w:sz w:val="30"/>
        </w:rPr>
        <w:t xml:space="preserve"> people would care about this project as their personal assistance and success rate could certainly increase with time.</w:t>
      </w:r>
    </w:p>
    <w:p w14:paraId="6F9AF554" w14:textId="654B82AC" w:rsidR="00CB116B" w:rsidRDefault="00CB116B" w:rsidP="00CB116B">
      <w:pPr>
        <w:rPr>
          <w:rFonts w:eastAsiaTheme="majorEastAsia" w:cstheme="majorBidi"/>
          <w:iCs/>
          <w:color w:val="3B4455" w:themeColor="accent1"/>
          <w:sz w:val="30"/>
        </w:rPr>
      </w:pPr>
    </w:p>
    <w:p w14:paraId="7E2F19C1" w14:textId="30C0C2DF" w:rsidR="00CB116B" w:rsidRDefault="00CB116B" w:rsidP="00CB116B">
      <w:pPr>
        <w:pStyle w:val="Heading3"/>
      </w:pPr>
      <w:r w:rsidRPr="00CB116B">
        <w:t>DATA REQUIREMENTS</w:t>
      </w:r>
    </w:p>
    <w:p w14:paraId="6FFBF7F2" w14:textId="77777777" w:rsidR="00CB116B" w:rsidRDefault="00CB116B" w:rsidP="00CB116B"/>
    <w:p w14:paraId="6BC4F41E" w14:textId="5E1D8A8C" w:rsid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To find a solution to the questions and build a recommender model, we need data and lots of data. Data can answer question which are unimaginable and </w:t>
      </w:r>
      <w:r w:rsidRPr="00CB116B">
        <w:rPr>
          <w:rFonts w:eastAsiaTheme="majorEastAsia" w:cstheme="majorBidi"/>
          <w:iCs/>
          <w:color w:val="3B4455" w:themeColor="accent1"/>
          <w:sz w:val="30"/>
        </w:rPr>
        <w:t>non-answerable</w:t>
      </w:r>
      <w:r w:rsidRPr="00CB116B">
        <w:rPr>
          <w:rFonts w:eastAsiaTheme="majorEastAsia" w:cstheme="majorBidi"/>
          <w:iCs/>
          <w:color w:val="3B4455" w:themeColor="accent1"/>
          <w:sz w:val="30"/>
        </w:rPr>
        <w:t xml:space="preserve"> by humans because humans do not have the tendency to </w:t>
      </w:r>
      <w:r w:rsidRPr="00CB116B">
        <w:rPr>
          <w:rFonts w:eastAsiaTheme="majorEastAsia" w:cstheme="majorBidi"/>
          <w:iCs/>
          <w:color w:val="3B4455" w:themeColor="accent1"/>
          <w:sz w:val="30"/>
        </w:rPr>
        <w:t>analyze</w:t>
      </w:r>
      <w:r w:rsidRPr="00CB116B">
        <w:rPr>
          <w:rFonts w:eastAsiaTheme="majorEastAsia" w:cstheme="majorBidi"/>
          <w:iCs/>
          <w:color w:val="3B4455" w:themeColor="accent1"/>
          <w:sz w:val="30"/>
        </w:rPr>
        <w:t xml:space="preserve"> such large dataset and produce </w:t>
      </w:r>
      <w:r w:rsidRPr="00CB116B">
        <w:rPr>
          <w:rFonts w:eastAsiaTheme="majorEastAsia" w:cstheme="majorBidi"/>
          <w:iCs/>
          <w:color w:val="3B4455" w:themeColor="accent1"/>
          <w:sz w:val="30"/>
        </w:rPr>
        <w:t>analytics</w:t>
      </w:r>
      <w:r w:rsidRPr="00CB116B">
        <w:rPr>
          <w:rFonts w:eastAsiaTheme="majorEastAsia" w:cstheme="majorBidi"/>
          <w:iCs/>
          <w:color w:val="3B4455" w:themeColor="accent1"/>
          <w:sz w:val="30"/>
        </w:rPr>
        <w:t xml:space="preserve"> to find a </w:t>
      </w:r>
      <w:r w:rsidRPr="00CB116B">
        <w:rPr>
          <w:rFonts w:eastAsiaTheme="majorEastAsia" w:cstheme="majorBidi"/>
          <w:iCs/>
          <w:color w:val="3B4455" w:themeColor="accent1"/>
          <w:sz w:val="30"/>
        </w:rPr>
        <w:t>solution</w:t>
      </w:r>
      <w:r w:rsidRPr="00CB116B">
        <w:rPr>
          <w:rFonts w:eastAsiaTheme="majorEastAsia" w:cstheme="majorBidi"/>
          <w:iCs/>
          <w:color w:val="3B4455" w:themeColor="accent1"/>
          <w:sz w:val="30"/>
        </w:rPr>
        <w:t>.</w:t>
      </w:r>
    </w:p>
    <w:p w14:paraId="2E590589" w14:textId="77777777" w:rsidR="00552C0A" w:rsidRPr="00CB116B" w:rsidRDefault="00552C0A" w:rsidP="00CB116B">
      <w:pPr>
        <w:rPr>
          <w:rFonts w:eastAsiaTheme="majorEastAsia" w:cstheme="majorBidi"/>
          <w:iCs/>
          <w:color w:val="3B4455" w:themeColor="accent1"/>
          <w:sz w:val="30"/>
        </w:rPr>
      </w:pPr>
    </w:p>
    <w:p w14:paraId="6DCC3A40" w14:textId="6D39AF1E" w:rsidR="00CB116B" w:rsidRDefault="00CB116B"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 xml:space="preserve">Suppose I want to find a restaurant, then logically, </w:t>
      </w:r>
      <w:r w:rsidR="00552C0A" w:rsidRPr="00CB116B">
        <w:rPr>
          <w:rFonts w:eastAsiaTheme="majorEastAsia" w:cstheme="majorBidi"/>
          <w:iCs/>
          <w:color w:val="3B4455" w:themeColor="accent1"/>
          <w:sz w:val="30"/>
        </w:rPr>
        <w:t>I</w:t>
      </w:r>
      <w:r w:rsidRPr="00CB116B">
        <w:rPr>
          <w:rFonts w:eastAsiaTheme="majorEastAsia" w:cstheme="majorBidi"/>
          <w:iCs/>
          <w:color w:val="3B4455" w:themeColor="accent1"/>
          <w:sz w:val="30"/>
        </w:rPr>
        <w:t xml:space="preserve"> need 3 </w:t>
      </w:r>
      <w:r w:rsidRPr="00CB116B">
        <w:rPr>
          <w:rFonts w:eastAsiaTheme="majorEastAsia" w:cstheme="majorBidi"/>
          <w:iCs/>
          <w:color w:val="3B4455" w:themeColor="accent1"/>
          <w:sz w:val="30"/>
        </w:rPr>
        <w:t>things:</w:t>
      </w:r>
    </w:p>
    <w:p w14:paraId="58FFF7F3" w14:textId="77777777" w:rsidR="00552C0A" w:rsidRPr="00CB116B" w:rsidRDefault="00552C0A" w:rsidP="00CB116B">
      <w:pPr>
        <w:rPr>
          <w:rFonts w:eastAsiaTheme="majorEastAsia" w:cstheme="majorBidi"/>
          <w:iCs/>
          <w:color w:val="3B4455" w:themeColor="accent1"/>
          <w:sz w:val="30"/>
        </w:rPr>
      </w:pPr>
    </w:p>
    <w:p w14:paraId="4EE38F3A" w14:textId="29730A1C" w:rsidR="00CB116B" w:rsidRPr="00552C0A" w:rsidRDefault="00CB116B" w:rsidP="00552C0A">
      <w:pPr>
        <w:pStyle w:val="ListParagraph"/>
        <w:numPr>
          <w:ilvl w:val="0"/>
          <w:numId w:val="1"/>
        </w:numPr>
        <w:rPr>
          <w:rFonts w:eastAsiaTheme="majorEastAsia" w:cstheme="majorBidi"/>
          <w:iCs/>
          <w:color w:val="3B4455" w:themeColor="accent1"/>
          <w:sz w:val="30"/>
        </w:rPr>
      </w:pPr>
      <w:r w:rsidRPr="00552C0A">
        <w:rPr>
          <w:rFonts w:eastAsiaTheme="majorEastAsia" w:cstheme="majorBidi"/>
          <w:iCs/>
          <w:color w:val="3B4455" w:themeColor="accent1"/>
          <w:sz w:val="30"/>
        </w:rPr>
        <w:t xml:space="preserve">Its geographical </w:t>
      </w:r>
      <w:r w:rsidR="00552C0A" w:rsidRPr="00552C0A">
        <w:rPr>
          <w:rFonts w:eastAsiaTheme="majorEastAsia" w:cstheme="majorBidi"/>
          <w:iCs/>
          <w:color w:val="3B4455" w:themeColor="accent1"/>
          <w:sz w:val="30"/>
        </w:rPr>
        <w:t>coordinates (latitude</w:t>
      </w:r>
      <w:r w:rsidRPr="00552C0A">
        <w:rPr>
          <w:rFonts w:eastAsiaTheme="majorEastAsia" w:cstheme="majorBidi"/>
          <w:iCs/>
          <w:color w:val="3B4455" w:themeColor="accent1"/>
          <w:sz w:val="30"/>
        </w:rPr>
        <w:t xml:space="preserve"> and longitude) to find </w:t>
      </w:r>
      <w:r w:rsidR="00552C0A" w:rsidRPr="00552C0A">
        <w:rPr>
          <w:rFonts w:eastAsiaTheme="majorEastAsia" w:cstheme="majorBidi"/>
          <w:iCs/>
          <w:color w:val="3B4455" w:themeColor="accent1"/>
          <w:sz w:val="30"/>
        </w:rPr>
        <w:t>out</w:t>
      </w:r>
      <w:r w:rsidRPr="00552C0A">
        <w:rPr>
          <w:rFonts w:eastAsiaTheme="majorEastAsia" w:cstheme="majorBidi"/>
          <w:iCs/>
          <w:color w:val="3B4455" w:themeColor="accent1"/>
          <w:sz w:val="30"/>
        </w:rPr>
        <w:t xml:space="preserve"> where exactly it is located.</w:t>
      </w:r>
    </w:p>
    <w:p w14:paraId="0AFA8628" w14:textId="30D7FEF3" w:rsidR="00CB116B" w:rsidRPr="00552C0A" w:rsidRDefault="00CB116B" w:rsidP="00552C0A">
      <w:pPr>
        <w:pStyle w:val="ListParagraph"/>
        <w:numPr>
          <w:ilvl w:val="0"/>
          <w:numId w:val="1"/>
        </w:numPr>
        <w:rPr>
          <w:rFonts w:eastAsiaTheme="majorEastAsia" w:cstheme="majorBidi"/>
          <w:iCs/>
          <w:color w:val="3B4455" w:themeColor="accent1"/>
          <w:sz w:val="30"/>
        </w:rPr>
      </w:pPr>
      <w:r w:rsidRPr="00552C0A">
        <w:rPr>
          <w:rFonts w:eastAsiaTheme="majorEastAsia" w:cstheme="majorBidi"/>
          <w:iCs/>
          <w:color w:val="3B4455" w:themeColor="accent1"/>
          <w:sz w:val="30"/>
        </w:rPr>
        <w:t>Population of the neighborhood where the restaurant is located.</w:t>
      </w:r>
    </w:p>
    <w:p w14:paraId="64B508A9" w14:textId="28362918" w:rsidR="00552C0A" w:rsidRDefault="00CB116B" w:rsidP="00552C0A">
      <w:pPr>
        <w:pStyle w:val="ListParagraph"/>
        <w:numPr>
          <w:ilvl w:val="0"/>
          <w:numId w:val="1"/>
        </w:numPr>
        <w:rPr>
          <w:rFonts w:eastAsiaTheme="majorEastAsia" w:cstheme="majorBidi"/>
          <w:iCs/>
          <w:color w:val="3B4455" w:themeColor="accent1"/>
          <w:sz w:val="30"/>
        </w:rPr>
      </w:pPr>
      <w:r w:rsidRPr="00552C0A">
        <w:rPr>
          <w:rFonts w:eastAsiaTheme="majorEastAsia" w:cstheme="majorBidi"/>
          <w:iCs/>
          <w:color w:val="3B4455" w:themeColor="accent1"/>
          <w:sz w:val="30"/>
        </w:rPr>
        <w:t xml:space="preserve">Average income of neighborhood to know how much </w:t>
      </w:r>
      <w:r w:rsidR="00552C0A" w:rsidRPr="00552C0A">
        <w:rPr>
          <w:rFonts w:eastAsiaTheme="majorEastAsia" w:cstheme="majorBidi"/>
          <w:iCs/>
          <w:color w:val="3B4455" w:themeColor="accent1"/>
          <w:sz w:val="30"/>
        </w:rPr>
        <w:t>the restaurant is</w:t>
      </w:r>
      <w:r w:rsidRPr="00552C0A">
        <w:rPr>
          <w:rFonts w:eastAsiaTheme="majorEastAsia" w:cstheme="majorBidi"/>
          <w:iCs/>
          <w:color w:val="3B4455" w:themeColor="accent1"/>
          <w:sz w:val="30"/>
        </w:rPr>
        <w:t xml:space="preserve"> worth.</w:t>
      </w:r>
    </w:p>
    <w:p w14:paraId="40D34CC5" w14:textId="77777777" w:rsidR="00552C0A" w:rsidRPr="00552C0A" w:rsidRDefault="00552C0A" w:rsidP="00552C0A">
      <w:pPr>
        <w:rPr>
          <w:rFonts w:eastAsiaTheme="majorEastAsia" w:cstheme="majorBidi"/>
          <w:iCs/>
          <w:color w:val="3B4455" w:themeColor="accent1"/>
          <w:sz w:val="30"/>
        </w:rPr>
      </w:pPr>
    </w:p>
    <w:p w14:paraId="5D452F74" w14:textId="6ED80E66" w:rsidR="00CB116B" w:rsidRDefault="00552C0A" w:rsidP="00CB116B">
      <w:pPr>
        <w:rPr>
          <w:rFonts w:eastAsiaTheme="majorEastAsia" w:cstheme="majorBidi"/>
          <w:iCs/>
          <w:color w:val="3B4455" w:themeColor="accent1"/>
          <w:sz w:val="30"/>
        </w:rPr>
      </w:pPr>
      <w:r w:rsidRPr="00CB116B">
        <w:rPr>
          <w:rFonts w:eastAsiaTheme="majorEastAsia" w:cstheme="majorBidi"/>
          <w:iCs/>
          <w:color w:val="3B4455" w:themeColor="accent1"/>
          <w:sz w:val="30"/>
        </w:rPr>
        <w:t>Let’s</w:t>
      </w:r>
      <w:r w:rsidR="00CB116B" w:rsidRPr="00CB116B">
        <w:rPr>
          <w:rFonts w:eastAsiaTheme="majorEastAsia" w:cstheme="majorBidi"/>
          <w:iCs/>
          <w:color w:val="3B4455" w:themeColor="accent1"/>
          <w:sz w:val="30"/>
        </w:rPr>
        <w:t xml:space="preserve"> take a closer look at each of </w:t>
      </w:r>
      <w:r w:rsidRPr="00CB116B">
        <w:rPr>
          <w:rFonts w:eastAsiaTheme="majorEastAsia" w:cstheme="majorBidi"/>
          <w:iCs/>
          <w:color w:val="3B4455" w:themeColor="accent1"/>
          <w:sz w:val="30"/>
        </w:rPr>
        <w:t>these:</w:t>
      </w:r>
    </w:p>
    <w:p w14:paraId="71AD592F" w14:textId="77777777" w:rsidR="00552C0A" w:rsidRPr="00CB116B" w:rsidRDefault="00552C0A" w:rsidP="00CB116B">
      <w:pPr>
        <w:rPr>
          <w:rFonts w:eastAsiaTheme="majorEastAsia" w:cstheme="majorBidi"/>
          <w:iCs/>
          <w:color w:val="3B4455" w:themeColor="accent1"/>
          <w:sz w:val="30"/>
        </w:rPr>
      </w:pPr>
    </w:p>
    <w:p w14:paraId="5508616B" w14:textId="1261BFC3" w:rsidR="00CB116B" w:rsidRPr="00552C0A" w:rsidRDefault="00CB116B" w:rsidP="00CB116B">
      <w:pPr>
        <w:pStyle w:val="ListParagraph"/>
        <w:numPr>
          <w:ilvl w:val="0"/>
          <w:numId w:val="2"/>
        </w:numPr>
        <w:rPr>
          <w:rFonts w:eastAsiaTheme="majorEastAsia" w:cstheme="majorBidi"/>
          <w:iCs/>
          <w:color w:val="3B4455" w:themeColor="accent1"/>
          <w:sz w:val="30"/>
        </w:rPr>
      </w:pPr>
      <w:r w:rsidRPr="00552C0A">
        <w:rPr>
          <w:rFonts w:eastAsiaTheme="majorEastAsia" w:cstheme="majorBidi"/>
          <w:iCs/>
          <w:color w:val="3B4455" w:themeColor="accent1"/>
          <w:sz w:val="30"/>
        </w:rPr>
        <w:t>To access location of a restaurant, its Latitude and Longitude is to be known so that we can point at its coordinates and create a map displaying all the restaurants with its labels respectively.</w:t>
      </w:r>
    </w:p>
    <w:p w14:paraId="3D8E34FD" w14:textId="6B8F7131" w:rsidR="00CB116B" w:rsidRPr="00552C0A" w:rsidRDefault="00CB116B" w:rsidP="00552C0A">
      <w:pPr>
        <w:pStyle w:val="ListParagraph"/>
        <w:numPr>
          <w:ilvl w:val="0"/>
          <w:numId w:val="2"/>
        </w:numPr>
        <w:rPr>
          <w:rFonts w:eastAsiaTheme="majorEastAsia" w:cstheme="majorBidi"/>
          <w:iCs/>
          <w:color w:val="3B4455" w:themeColor="accent1"/>
          <w:sz w:val="30"/>
        </w:rPr>
      </w:pPr>
      <w:r w:rsidRPr="00552C0A">
        <w:rPr>
          <w:rFonts w:eastAsiaTheme="majorEastAsia" w:cstheme="majorBidi"/>
          <w:iCs/>
          <w:color w:val="3B4455" w:themeColor="accent1"/>
          <w:sz w:val="30"/>
        </w:rPr>
        <w:lastRenderedPageBreak/>
        <w:t xml:space="preserve">Population of a neighborhood is very important factor in determining a restaurant's growth and </w:t>
      </w:r>
      <w:r w:rsidR="00552C0A" w:rsidRPr="00552C0A">
        <w:rPr>
          <w:rFonts w:eastAsiaTheme="majorEastAsia" w:cstheme="majorBidi"/>
          <w:iCs/>
          <w:color w:val="3B4455" w:themeColor="accent1"/>
          <w:sz w:val="30"/>
        </w:rPr>
        <w:t>number</w:t>
      </w:r>
      <w:r w:rsidRPr="00552C0A">
        <w:rPr>
          <w:rFonts w:eastAsiaTheme="majorEastAsia" w:cstheme="majorBidi"/>
          <w:iCs/>
          <w:color w:val="3B4455" w:themeColor="accent1"/>
          <w:sz w:val="30"/>
        </w:rPr>
        <w:t xml:space="preserve"> of customers who turn up to eat. Logically, the more the population of a neighborhood, the more people will be interested to walk openly into a restaurant and less the population, </w:t>
      </w:r>
      <w:r w:rsidR="00552C0A" w:rsidRPr="00552C0A">
        <w:rPr>
          <w:rFonts w:eastAsiaTheme="majorEastAsia" w:cstheme="majorBidi"/>
          <w:iCs/>
          <w:color w:val="3B4455" w:themeColor="accent1"/>
          <w:sz w:val="30"/>
        </w:rPr>
        <w:t>a smaller</w:t>
      </w:r>
      <w:r w:rsidRPr="00552C0A">
        <w:rPr>
          <w:rFonts w:eastAsiaTheme="majorEastAsia" w:cstheme="majorBidi"/>
          <w:iCs/>
          <w:color w:val="3B4455" w:themeColor="accent1"/>
          <w:sz w:val="30"/>
        </w:rPr>
        <w:t xml:space="preserve"> number of people frequently visit a restaurant. </w:t>
      </w:r>
      <w:r w:rsidR="00552C0A" w:rsidRPr="00552C0A">
        <w:rPr>
          <w:rFonts w:eastAsiaTheme="majorEastAsia" w:cstheme="majorBidi"/>
          <w:iCs/>
          <w:color w:val="3B4455" w:themeColor="accent1"/>
          <w:sz w:val="30"/>
        </w:rPr>
        <w:t>Also,</w:t>
      </w:r>
      <w:r w:rsidRPr="00552C0A">
        <w:rPr>
          <w:rFonts w:eastAsiaTheme="majorEastAsia" w:cstheme="majorBidi"/>
          <w:iCs/>
          <w:color w:val="3B4455" w:themeColor="accent1"/>
          <w:sz w:val="30"/>
        </w:rPr>
        <w:t xml:space="preserve"> if more people visit, better the restaurant is rated because it is accessed by different people with different taste. Hence is very important factor.</w:t>
      </w:r>
    </w:p>
    <w:p w14:paraId="1393B610" w14:textId="77777777" w:rsidR="00CB116B" w:rsidRPr="00CB116B" w:rsidRDefault="00CB116B" w:rsidP="00CB116B">
      <w:pPr>
        <w:rPr>
          <w:rFonts w:eastAsiaTheme="majorEastAsia" w:cstheme="majorBidi"/>
          <w:iCs/>
          <w:color w:val="3B4455" w:themeColor="accent1"/>
          <w:sz w:val="30"/>
        </w:rPr>
      </w:pPr>
    </w:p>
    <w:p w14:paraId="1CE0FBF8" w14:textId="456D86FD" w:rsidR="00CB116B" w:rsidRDefault="00CB116B" w:rsidP="00552C0A">
      <w:pPr>
        <w:pStyle w:val="ListParagraph"/>
        <w:numPr>
          <w:ilvl w:val="0"/>
          <w:numId w:val="2"/>
        </w:numPr>
        <w:rPr>
          <w:rFonts w:eastAsiaTheme="majorEastAsia" w:cstheme="majorBidi"/>
          <w:iCs/>
          <w:color w:val="3B4455" w:themeColor="accent1"/>
          <w:sz w:val="30"/>
        </w:rPr>
      </w:pPr>
      <w:r w:rsidRPr="00552C0A">
        <w:rPr>
          <w:rFonts w:eastAsiaTheme="majorEastAsia" w:cstheme="majorBidi"/>
          <w:iCs/>
          <w:color w:val="3B4455" w:themeColor="accent1"/>
          <w:sz w:val="30"/>
        </w:rPr>
        <w:t xml:space="preserve">Income of a neighborhood is also very important factor as population was. Income is directly proportional to richness of a neighborhood. If people in a neighborhood earns more than an average income, then it is very much possible that they will spend more however not always true with very less probability. </w:t>
      </w:r>
      <w:r w:rsidR="00552C0A" w:rsidRPr="00552C0A">
        <w:rPr>
          <w:rFonts w:eastAsiaTheme="majorEastAsia" w:cstheme="majorBidi"/>
          <w:iCs/>
          <w:color w:val="3B4455" w:themeColor="accent1"/>
          <w:sz w:val="30"/>
        </w:rPr>
        <w:t>So,</w:t>
      </w:r>
      <w:r w:rsidRPr="00552C0A">
        <w:rPr>
          <w:rFonts w:eastAsiaTheme="majorEastAsia" w:cstheme="majorBidi"/>
          <w:iCs/>
          <w:color w:val="3B4455" w:themeColor="accent1"/>
          <w:sz w:val="30"/>
        </w:rPr>
        <w:t xml:space="preserve"> </w:t>
      </w:r>
      <w:r w:rsidR="00552C0A" w:rsidRPr="00552C0A">
        <w:rPr>
          <w:rFonts w:eastAsiaTheme="majorEastAsia" w:cstheme="majorBidi"/>
          <w:iCs/>
          <w:color w:val="3B4455" w:themeColor="accent1"/>
          <w:sz w:val="30"/>
        </w:rPr>
        <w:t>a</w:t>
      </w:r>
      <w:r w:rsidRPr="00552C0A">
        <w:rPr>
          <w:rFonts w:eastAsiaTheme="majorEastAsia" w:cstheme="majorBidi"/>
          <w:iCs/>
          <w:color w:val="3B4455" w:themeColor="accent1"/>
          <w:sz w:val="30"/>
        </w:rPr>
        <w:t xml:space="preserve"> restaurant </w:t>
      </w:r>
      <w:r w:rsidR="00552C0A" w:rsidRPr="00552C0A">
        <w:rPr>
          <w:rFonts w:eastAsiaTheme="majorEastAsia" w:cstheme="majorBidi"/>
          <w:iCs/>
          <w:color w:val="3B4455" w:themeColor="accent1"/>
          <w:sz w:val="30"/>
        </w:rPr>
        <w:t>assessment</w:t>
      </w:r>
      <w:r w:rsidRPr="00552C0A">
        <w:rPr>
          <w:rFonts w:eastAsiaTheme="majorEastAsia" w:cstheme="majorBidi"/>
          <w:iCs/>
          <w:color w:val="3B4455" w:themeColor="accent1"/>
          <w:sz w:val="30"/>
        </w:rPr>
        <w:t xml:space="preserve"> is proportional to income of a neighborhood.</w:t>
      </w:r>
    </w:p>
    <w:p w14:paraId="5E50663B" w14:textId="77777777" w:rsidR="00552C0A" w:rsidRPr="00552C0A" w:rsidRDefault="00552C0A" w:rsidP="00552C0A">
      <w:pPr>
        <w:pStyle w:val="ListParagraph"/>
        <w:rPr>
          <w:rFonts w:eastAsiaTheme="majorEastAsia" w:cstheme="majorBidi"/>
          <w:iCs/>
          <w:color w:val="3B4455" w:themeColor="accent1"/>
          <w:sz w:val="30"/>
        </w:rPr>
      </w:pPr>
    </w:p>
    <w:p w14:paraId="4E8AA4D9" w14:textId="4142C806" w:rsidR="00552C0A" w:rsidRDefault="00552C0A" w:rsidP="00552C0A">
      <w:pPr>
        <w:pStyle w:val="Heading3"/>
      </w:pPr>
      <w:r w:rsidRPr="00CB116B">
        <w:t xml:space="preserve">DATA </w:t>
      </w:r>
      <w:r w:rsidRPr="00552C0A">
        <w:t>COLLECTION</w:t>
      </w:r>
    </w:p>
    <w:p w14:paraId="37E2EB1B" w14:textId="77777777" w:rsidR="00552C0A" w:rsidRDefault="00552C0A" w:rsidP="00552C0A"/>
    <w:p w14:paraId="15E070B4" w14:textId="4B50E83D"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t xml:space="preserve">Unluckily, no one seemed to care about the precise district and towns in Hong Kong to create a csv for them. I had to go to the Wikipedia, and extra few different tables, remove elements to create a </w:t>
      </w:r>
      <w:r w:rsidRPr="00552C0A">
        <w:rPr>
          <w:rFonts w:eastAsiaTheme="majorEastAsia" w:cstheme="majorBidi"/>
          <w:iCs/>
          <w:color w:val="3B4455" w:themeColor="accent1"/>
          <w:sz w:val="30"/>
        </w:rPr>
        <w:t>decent</w:t>
      </w:r>
      <w:r w:rsidRPr="00552C0A">
        <w:rPr>
          <w:rFonts w:eastAsiaTheme="majorEastAsia" w:cstheme="majorBidi"/>
          <w:iCs/>
          <w:color w:val="3B4455" w:themeColor="accent1"/>
          <w:sz w:val="30"/>
        </w:rPr>
        <w:t xml:space="preserve"> town csv.</w:t>
      </w:r>
    </w:p>
    <w:p w14:paraId="79EA3B6E" w14:textId="29F6F1E9" w:rsidR="00552C0A" w:rsidRDefault="00552C0A" w:rsidP="00552C0A">
      <w:pPr>
        <w:rPr>
          <w:rFonts w:eastAsiaTheme="majorEastAsia" w:cstheme="majorBidi"/>
          <w:iCs/>
          <w:color w:val="3B4455" w:themeColor="accent1"/>
          <w:sz w:val="30"/>
        </w:rPr>
      </w:pPr>
    </w:p>
    <w:p w14:paraId="01AB305F" w14:textId="6923D33E" w:rsidR="00552C0A" w:rsidRDefault="00552C0A" w:rsidP="00552C0A">
      <w:pPr>
        <w:rPr>
          <w:rFonts w:eastAsiaTheme="majorEastAsia" w:cstheme="majorBidi"/>
          <w:iCs/>
          <w:color w:val="3B4455" w:themeColor="accent1"/>
          <w:sz w:val="30"/>
        </w:rPr>
      </w:pPr>
      <w:r>
        <w:rPr>
          <w:rFonts w:eastAsiaTheme="majorEastAsia" w:cstheme="majorBidi"/>
          <w:iCs/>
          <w:noProof/>
          <w:color w:val="3B4455" w:themeColor="accent1"/>
          <w:sz w:val="30"/>
        </w:rPr>
        <w:drawing>
          <wp:inline distT="0" distB="0" distL="0" distR="0" wp14:anchorId="408790F1" wp14:editId="402511AC">
            <wp:extent cx="6819900" cy="4219575"/>
            <wp:effectExtent l="0" t="0" r="0" b="9525"/>
            <wp:docPr id="1" name="Picture 1" descr="C:\Users\King\AppData\Local\Microsoft\Windows\INetCache\Content.MSO\3054AF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AppData\Local\Microsoft\Windows\INetCache\Content.MSO\3054AF01.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1" r="555" b="39515"/>
                    <a:stretch/>
                  </pic:blipFill>
                  <pic:spPr bwMode="auto">
                    <a:xfrm>
                      <a:off x="0" y="0"/>
                      <a:ext cx="6819900" cy="4219575"/>
                    </a:xfrm>
                    <a:prstGeom prst="rect">
                      <a:avLst/>
                    </a:prstGeom>
                    <a:noFill/>
                    <a:ln>
                      <a:noFill/>
                    </a:ln>
                    <a:extLst>
                      <a:ext uri="{53640926-AAD7-44D8-BBD7-CCE9431645EC}">
                        <a14:shadowObscured xmlns:a14="http://schemas.microsoft.com/office/drawing/2010/main"/>
                      </a:ext>
                    </a:extLst>
                  </pic:spPr>
                </pic:pic>
              </a:graphicData>
            </a:graphic>
          </wp:inline>
        </w:drawing>
      </w:r>
    </w:p>
    <w:p w14:paraId="1E6BD09C" w14:textId="2E05FA71"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lastRenderedPageBreak/>
        <w:t>I had to remove those 'formerly' elements</w:t>
      </w:r>
      <w:r>
        <w:rPr>
          <w:rFonts w:eastAsiaTheme="majorEastAsia" w:cstheme="majorBidi"/>
          <w:iCs/>
          <w:color w:val="3B4455" w:themeColor="accent1"/>
          <w:sz w:val="30"/>
        </w:rPr>
        <w:t>.</w:t>
      </w:r>
    </w:p>
    <w:p w14:paraId="36659A11" w14:textId="77777777" w:rsidR="00552C0A" w:rsidRDefault="00552C0A" w:rsidP="00552C0A">
      <w:pPr>
        <w:rPr>
          <w:rFonts w:eastAsiaTheme="majorEastAsia" w:cstheme="majorBidi"/>
          <w:iCs/>
          <w:color w:val="3B4455" w:themeColor="accent1"/>
          <w:sz w:val="30"/>
        </w:rPr>
      </w:pPr>
    </w:p>
    <w:p w14:paraId="7226A187" w14:textId="72D44FEB" w:rsidR="00552C0A" w:rsidRDefault="00552C0A" w:rsidP="00552C0A">
      <w:pPr>
        <w:rPr>
          <w:rFonts w:eastAsiaTheme="majorEastAsia" w:cstheme="majorBidi"/>
          <w:iCs/>
          <w:color w:val="3B4455" w:themeColor="accent1"/>
          <w:sz w:val="30"/>
        </w:rPr>
      </w:pPr>
      <w:r w:rsidRPr="00552C0A">
        <w:drawing>
          <wp:inline distT="0" distB="0" distL="0" distR="0" wp14:anchorId="56EB1DF5" wp14:editId="14E92AB4">
            <wp:extent cx="405765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7650" cy="3343275"/>
                    </a:xfrm>
                    <a:prstGeom prst="rect">
                      <a:avLst/>
                    </a:prstGeom>
                  </pic:spPr>
                </pic:pic>
              </a:graphicData>
            </a:graphic>
          </wp:inline>
        </w:drawing>
      </w:r>
    </w:p>
    <w:p w14:paraId="560AF117" w14:textId="6EC686F5" w:rsidR="00552C0A" w:rsidRDefault="00552C0A" w:rsidP="00552C0A">
      <w:pPr>
        <w:rPr>
          <w:rFonts w:eastAsiaTheme="majorEastAsia" w:cstheme="majorBidi"/>
          <w:iCs/>
          <w:color w:val="3B4455" w:themeColor="accent1"/>
          <w:sz w:val="30"/>
        </w:rPr>
      </w:pPr>
    </w:p>
    <w:p w14:paraId="51345279" w14:textId="4E2D8354"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t>I got most of the location</w:t>
      </w:r>
      <w:r>
        <w:rPr>
          <w:rFonts w:eastAsiaTheme="majorEastAsia" w:cstheme="majorBidi"/>
          <w:iCs/>
          <w:color w:val="3B4455" w:themeColor="accent1"/>
          <w:sz w:val="30"/>
        </w:rPr>
        <w:t>s</w:t>
      </w:r>
      <w:r w:rsidRPr="00552C0A">
        <w:rPr>
          <w:rFonts w:eastAsiaTheme="majorEastAsia" w:cstheme="majorBidi"/>
          <w:iCs/>
          <w:color w:val="3B4455" w:themeColor="accent1"/>
          <w:sz w:val="30"/>
        </w:rPr>
        <w:t xml:space="preserve"> using </w:t>
      </w:r>
      <w:proofErr w:type="spellStart"/>
      <w:r w:rsidRPr="00552C0A">
        <w:rPr>
          <w:rFonts w:eastAsiaTheme="majorEastAsia" w:cstheme="majorBidi"/>
          <w:iCs/>
          <w:color w:val="3B4455" w:themeColor="accent1"/>
          <w:sz w:val="30"/>
        </w:rPr>
        <w:t>geopy</w:t>
      </w:r>
      <w:proofErr w:type="spellEnd"/>
      <w:r w:rsidRPr="00552C0A">
        <w:rPr>
          <w:rFonts w:eastAsiaTheme="majorEastAsia" w:cstheme="majorBidi"/>
          <w:iCs/>
          <w:color w:val="3B4455" w:themeColor="accent1"/>
          <w:sz w:val="30"/>
        </w:rPr>
        <w:t>.</w:t>
      </w:r>
    </w:p>
    <w:p w14:paraId="25919C9F" w14:textId="77777777" w:rsidR="00552C0A" w:rsidRDefault="00552C0A" w:rsidP="00552C0A">
      <w:pPr>
        <w:rPr>
          <w:rFonts w:eastAsiaTheme="majorEastAsia" w:cstheme="majorBidi"/>
          <w:iCs/>
          <w:color w:val="3B4455" w:themeColor="accent1"/>
          <w:sz w:val="30"/>
        </w:rPr>
      </w:pPr>
    </w:p>
    <w:p w14:paraId="43140302" w14:textId="7F662C7B"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t xml:space="preserve">Here </w:t>
      </w:r>
      <w:r w:rsidRPr="00552C0A">
        <w:rPr>
          <w:rFonts w:eastAsiaTheme="majorEastAsia" w:cstheme="majorBidi"/>
          <w:iCs/>
          <w:color w:val="3B4455" w:themeColor="accent1"/>
          <w:sz w:val="30"/>
        </w:rPr>
        <w:t>are</w:t>
      </w:r>
      <w:r w:rsidRPr="00552C0A">
        <w:rPr>
          <w:rFonts w:eastAsiaTheme="majorEastAsia" w:cstheme="majorBidi"/>
          <w:iCs/>
          <w:color w:val="3B4455" w:themeColor="accent1"/>
          <w:sz w:val="30"/>
        </w:rPr>
        <w:t xml:space="preserve"> all the subway stations in Hong Kong, well, the stations are literally a town on its own.</w:t>
      </w:r>
    </w:p>
    <w:p w14:paraId="48854A14" w14:textId="3C77CAEA" w:rsidR="00552C0A" w:rsidRDefault="00552C0A" w:rsidP="00552C0A">
      <w:pPr>
        <w:rPr>
          <w:rFonts w:eastAsiaTheme="majorEastAsia" w:cstheme="majorBidi"/>
          <w:iCs/>
          <w:color w:val="3B4455" w:themeColor="accent1"/>
          <w:sz w:val="30"/>
        </w:rPr>
      </w:pPr>
    </w:p>
    <w:p w14:paraId="5AB05131" w14:textId="0DC55B28" w:rsidR="00552C0A" w:rsidRDefault="00552C0A" w:rsidP="00552C0A">
      <w:pPr>
        <w:rPr>
          <w:rFonts w:eastAsiaTheme="majorEastAsia" w:cstheme="majorBidi"/>
          <w:iCs/>
          <w:color w:val="3B4455" w:themeColor="accent1"/>
          <w:sz w:val="30"/>
        </w:rPr>
      </w:pPr>
      <w:r w:rsidRPr="00552C0A">
        <w:drawing>
          <wp:inline distT="0" distB="0" distL="0" distR="0" wp14:anchorId="0D99E918" wp14:editId="29F11985">
            <wp:extent cx="5931157" cy="3571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254" cy="3576751"/>
                    </a:xfrm>
                    <a:prstGeom prst="rect">
                      <a:avLst/>
                    </a:prstGeom>
                  </pic:spPr>
                </pic:pic>
              </a:graphicData>
            </a:graphic>
          </wp:inline>
        </w:drawing>
      </w:r>
    </w:p>
    <w:p w14:paraId="6746B35E" w14:textId="0C3E2A41" w:rsidR="00552C0A" w:rsidRDefault="00552C0A" w:rsidP="00552C0A">
      <w:pPr>
        <w:rPr>
          <w:rFonts w:eastAsiaTheme="majorEastAsia" w:cstheme="majorBidi"/>
          <w:iCs/>
          <w:color w:val="3B4455" w:themeColor="accent1"/>
          <w:sz w:val="30"/>
        </w:rPr>
      </w:pPr>
      <w:r>
        <w:rPr>
          <w:rFonts w:eastAsiaTheme="majorEastAsia" w:cstheme="majorBidi"/>
          <w:iCs/>
          <w:color w:val="3B4455" w:themeColor="accent1"/>
          <w:sz w:val="30"/>
        </w:rPr>
        <w:lastRenderedPageBreak/>
        <w:t>Colored version:</w:t>
      </w:r>
    </w:p>
    <w:p w14:paraId="47E7B629" w14:textId="1F4425BA" w:rsidR="00552C0A" w:rsidRDefault="00552C0A" w:rsidP="00552C0A">
      <w:pPr>
        <w:rPr>
          <w:rFonts w:eastAsiaTheme="majorEastAsia" w:cstheme="majorBidi"/>
          <w:iCs/>
          <w:color w:val="3B4455" w:themeColor="accent1"/>
          <w:sz w:val="30"/>
        </w:rPr>
      </w:pPr>
    </w:p>
    <w:p w14:paraId="14681A74" w14:textId="63ECFE00"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drawing>
          <wp:inline distT="0" distB="0" distL="0" distR="0" wp14:anchorId="2CB26FE8" wp14:editId="121EBAF2">
            <wp:extent cx="5229225" cy="365125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0533" cy="3687082"/>
                    </a:xfrm>
                    <a:prstGeom prst="rect">
                      <a:avLst/>
                    </a:prstGeom>
                  </pic:spPr>
                </pic:pic>
              </a:graphicData>
            </a:graphic>
          </wp:inline>
        </w:drawing>
      </w:r>
    </w:p>
    <w:p w14:paraId="15D933B3" w14:textId="3D45BF02" w:rsidR="00552C0A" w:rsidRDefault="00552C0A" w:rsidP="00552C0A">
      <w:pPr>
        <w:rPr>
          <w:rFonts w:eastAsiaTheme="majorEastAsia" w:cstheme="majorBidi"/>
          <w:iCs/>
          <w:color w:val="3B4455" w:themeColor="accent1"/>
          <w:sz w:val="30"/>
        </w:rPr>
      </w:pPr>
    </w:p>
    <w:p w14:paraId="461E6741" w14:textId="6A0BBC12" w:rsidR="00552C0A" w:rsidRDefault="00552C0A" w:rsidP="00552C0A">
      <w:pPr>
        <w:pStyle w:val="Heading3"/>
      </w:pPr>
      <w:r w:rsidRPr="00552C0A">
        <w:t>EXPLORE NEIGHBORHOOD</w:t>
      </w:r>
    </w:p>
    <w:p w14:paraId="176BFA4A" w14:textId="77777777" w:rsidR="00552C0A" w:rsidRDefault="00552C0A" w:rsidP="00552C0A"/>
    <w:p w14:paraId="246D9BE9" w14:textId="334E7C14" w:rsidR="00552C0A" w:rsidRDefault="00552C0A" w:rsidP="00552C0A">
      <w:pPr>
        <w:rPr>
          <w:rFonts w:eastAsiaTheme="majorEastAsia" w:cstheme="majorBidi"/>
          <w:iCs/>
          <w:color w:val="3B4455" w:themeColor="accent1"/>
          <w:sz w:val="30"/>
        </w:rPr>
      </w:pPr>
      <w:r>
        <w:rPr>
          <w:rFonts w:eastAsiaTheme="majorEastAsia" w:cstheme="majorBidi"/>
          <w:iCs/>
          <w:color w:val="3B4455" w:themeColor="accent1"/>
          <w:sz w:val="30"/>
        </w:rPr>
        <w:t>I added the suffix after each station name to ensure the result returned are the station. For example, there is a station named exactly same as Hong Kong, if I don’t add Hong Kong Station, the results will return all the restaurants thus giving an inaccurate result.</w:t>
      </w:r>
    </w:p>
    <w:p w14:paraId="37164F62" w14:textId="3FF69813"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drawing>
          <wp:inline distT="0" distB="0" distL="0" distR="0" wp14:anchorId="0A2E7C3F" wp14:editId="111FBEB6">
            <wp:extent cx="6858000" cy="3045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45460"/>
                    </a:xfrm>
                    <a:prstGeom prst="rect">
                      <a:avLst/>
                    </a:prstGeom>
                  </pic:spPr>
                </pic:pic>
              </a:graphicData>
            </a:graphic>
          </wp:inline>
        </w:drawing>
      </w:r>
    </w:p>
    <w:p w14:paraId="7234F9A6" w14:textId="440B1A02" w:rsidR="00552C0A" w:rsidRDefault="00552C0A" w:rsidP="00552C0A">
      <w:pPr>
        <w:rPr>
          <w:rFonts w:eastAsiaTheme="majorEastAsia" w:cstheme="majorBidi"/>
          <w:iCs/>
          <w:color w:val="3B4455" w:themeColor="accent1"/>
          <w:sz w:val="30"/>
        </w:rPr>
      </w:pPr>
    </w:p>
    <w:p w14:paraId="04E9671F" w14:textId="0D8BB7B9" w:rsidR="00552C0A" w:rsidRDefault="00552C0A" w:rsidP="00552C0A">
      <w:pPr>
        <w:pStyle w:val="Heading3"/>
      </w:pPr>
      <w:r>
        <w:lastRenderedPageBreak/>
        <w:t>MOST POPULAR TYPE OF RESTAURANTS</w:t>
      </w:r>
    </w:p>
    <w:p w14:paraId="0925CA43" w14:textId="77777777" w:rsidR="00552C0A" w:rsidRDefault="00552C0A" w:rsidP="00552C0A"/>
    <w:p w14:paraId="78F18B60" w14:textId="754434C4" w:rsidR="00552C0A" w:rsidRDefault="00552C0A" w:rsidP="00552C0A">
      <w:pPr>
        <w:rPr>
          <w:rFonts w:eastAsiaTheme="majorEastAsia" w:cstheme="majorBidi"/>
          <w:iCs/>
          <w:color w:val="3B4455" w:themeColor="accent1"/>
          <w:sz w:val="30"/>
        </w:rPr>
      </w:pPr>
      <w:r>
        <w:rPr>
          <w:rFonts w:eastAsiaTheme="majorEastAsia" w:cstheme="majorBidi"/>
          <w:iCs/>
          <w:noProof/>
          <w:color w:val="3B4455" w:themeColor="accent1"/>
          <w:sz w:val="30"/>
        </w:rPr>
        <w:drawing>
          <wp:inline distT="0" distB="0" distL="0" distR="0" wp14:anchorId="28E9457E" wp14:editId="434C6CFE">
            <wp:extent cx="6124575" cy="3816517"/>
            <wp:effectExtent l="0" t="0" r="0" b="0"/>
            <wp:docPr id="8" name="Picture 8" descr="C:\Users\King\AppData\Local\Microsoft\Windows\INetCache\Content.MSO\50F4D3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ng\AppData\Local\Microsoft\Windows\INetCache\Content.MSO\50F4D3D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107" cy="3829312"/>
                    </a:xfrm>
                    <a:prstGeom prst="rect">
                      <a:avLst/>
                    </a:prstGeom>
                    <a:noFill/>
                    <a:ln>
                      <a:noFill/>
                    </a:ln>
                  </pic:spPr>
                </pic:pic>
              </a:graphicData>
            </a:graphic>
          </wp:inline>
        </w:drawing>
      </w:r>
    </w:p>
    <w:p w14:paraId="54A94401" w14:textId="71FBF97F" w:rsidR="00552C0A" w:rsidRDefault="00552C0A" w:rsidP="00552C0A">
      <w:pPr>
        <w:rPr>
          <w:rFonts w:eastAsiaTheme="majorEastAsia" w:cstheme="majorBidi"/>
          <w:iCs/>
          <w:color w:val="3B4455" w:themeColor="accent1"/>
          <w:sz w:val="30"/>
        </w:rPr>
      </w:pPr>
    </w:p>
    <w:p w14:paraId="6A9F7EAF" w14:textId="023F1456" w:rsidR="00552C0A" w:rsidRDefault="00552C0A" w:rsidP="00552C0A">
      <w:pPr>
        <w:rPr>
          <w:rFonts w:eastAsiaTheme="majorEastAsia" w:cstheme="majorBidi"/>
          <w:iCs/>
          <w:color w:val="3B4455" w:themeColor="accent1"/>
          <w:sz w:val="30"/>
        </w:rPr>
      </w:pPr>
      <w:r w:rsidRPr="00552C0A">
        <w:rPr>
          <w:rFonts w:eastAsiaTheme="majorEastAsia" w:cstheme="majorBidi"/>
          <w:iCs/>
          <w:color w:val="3B4455" w:themeColor="accent1"/>
          <w:sz w:val="30"/>
        </w:rPr>
        <w:t xml:space="preserve">Traditional Chinese </w:t>
      </w:r>
      <w:r w:rsidRPr="00552C0A">
        <w:rPr>
          <w:rFonts w:eastAsiaTheme="majorEastAsia" w:cstheme="majorBidi"/>
          <w:iCs/>
          <w:color w:val="3B4455" w:themeColor="accent1"/>
          <w:sz w:val="30"/>
        </w:rPr>
        <w:t>restaurants</w:t>
      </w:r>
      <w:r w:rsidRPr="00552C0A">
        <w:rPr>
          <w:rFonts w:eastAsiaTheme="majorEastAsia" w:cstheme="majorBidi"/>
          <w:iCs/>
          <w:color w:val="3B4455" w:themeColor="accent1"/>
          <w:sz w:val="30"/>
        </w:rPr>
        <w:t xml:space="preserve"> outnumber others by a significant portion, some of those type care repeated</w:t>
      </w:r>
      <w:r>
        <w:rPr>
          <w:rFonts w:eastAsiaTheme="majorEastAsia" w:cstheme="majorBidi"/>
          <w:iCs/>
          <w:color w:val="3B4455" w:themeColor="accent1"/>
          <w:sz w:val="30"/>
        </w:rPr>
        <w:t>.</w:t>
      </w:r>
    </w:p>
    <w:p w14:paraId="48FBE91B" w14:textId="032A7DB1" w:rsidR="00552C0A" w:rsidRDefault="00552C0A" w:rsidP="00552C0A">
      <w:pPr>
        <w:rPr>
          <w:rFonts w:eastAsiaTheme="majorEastAsia" w:cstheme="majorBidi"/>
          <w:iCs/>
          <w:color w:val="3B4455" w:themeColor="accent1"/>
          <w:sz w:val="30"/>
        </w:rPr>
      </w:pPr>
    </w:p>
    <w:p w14:paraId="4650A85A" w14:textId="73A52FDC" w:rsidR="00552C0A" w:rsidRDefault="00552C0A" w:rsidP="00552C0A">
      <w:pPr>
        <w:pStyle w:val="Heading3"/>
      </w:pPr>
      <w:r>
        <w:t>TOTAL RESTAURANTS IN DISTRICTS</w:t>
      </w:r>
    </w:p>
    <w:p w14:paraId="1024A15B" w14:textId="2EEC5E97" w:rsidR="00552C0A" w:rsidRDefault="00552C0A" w:rsidP="00552C0A">
      <w:pPr>
        <w:rPr>
          <w:rFonts w:eastAsiaTheme="majorEastAsia" w:cstheme="majorBidi"/>
          <w:iCs/>
          <w:color w:val="3B4455" w:themeColor="accent1"/>
          <w:sz w:val="30"/>
        </w:rPr>
      </w:pPr>
    </w:p>
    <w:p w14:paraId="3CF596CE" w14:textId="411FA07F" w:rsidR="00552C0A" w:rsidRDefault="00DF75D9" w:rsidP="00DF75D9">
      <w:pPr>
        <w:rPr>
          <w:rFonts w:eastAsiaTheme="majorEastAsia" w:cstheme="majorBidi"/>
          <w:iCs/>
          <w:color w:val="3B4455" w:themeColor="accent1"/>
          <w:sz w:val="30"/>
        </w:rPr>
      </w:pPr>
      <w:r w:rsidRPr="00DF75D9">
        <w:rPr>
          <w:rFonts w:eastAsiaTheme="majorEastAsia" w:cstheme="majorBidi"/>
          <w:iCs/>
          <w:color w:val="3B4455" w:themeColor="accent1"/>
          <w:sz w:val="30"/>
        </w:rPr>
        <w:drawing>
          <wp:inline distT="0" distB="0" distL="0" distR="0" wp14:anchorId="60762B00" wp14:editId="21C94317">
            <wp:extent cx="1314450" cy="30887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96042" cy="3280434"/>
                    </a:xfrm>
                    <a:prstGeom prst="rect">
                      <a:avLst/>
                    </a:prstGeom>
                  </pic:spPr>
                </pic:pic>
              </a:graphicData>
            </a:graphic>
          </wp:inline>
        </w:drawing>
      </w:r>
    </w:p>
    <w:p w14:paraId="755D0B7D" w14:textId="65973B6B" w:rsidR="00DF75D9" w:rsidRDefault="00DF75D9" w:rsidP="00DF75D9">
      <w:pPr>
        <w:rPr>
          <w:rFonts w:eastAsiaTheme="majorEastAsia" w:cstheme="majorBidi"/>
          <w:iCs/>
          <w:color w:val="3B4455" w:themeColor="accent1"/>
          <w:sz w:val="30"/>
        </w:rPr>
      </w:pPr>
      <w:r>
        <w:rPr>
          <w:rFonts w:eastAsiaTheme="majorEastAsia" w:cstheme="majorBidi"/>
          <w:iCs/>
          <w:color w:val="3B4455" w:themeColor="accent1"/>
          <w:sz w:val="30"/>
        </w:rPr>
        <w:lastRenderedPageBreak/>
        <w:t>Eastern district seems to have the most restaurants results. Let’s further analyze the eastern district.</w:t>
      </w:r>
    </w:p>
    <w:p w14:paraId="75CF7167" w14:textId="323E6E16" w:rsidR="00DF75D9" w:rsidRDefault="00DF75D9" w:rsidP="00DF75D9">
      <w:pPr>
        <w:rPr>
          <w:rFonts w:eastAsiaTheme="majorEastAsia" w:cstheme="majorBidi"/>
          <w:iCs/>
          <w:color w:val="3B4455" w:themeColor="accent1"/>
          <w:sz w:val="30"/>
        </w:rPr>
      </w:pPr>
    </w:p>
    <w:p w14:paraId="3CBC729B" w14:textId="591E2D2E" w:rsidR="00DF75D9" w:rsidRDefault="00DF75D9" w:rsidP="00DF75D9">
      <w:pPr>
        <w:pStyle w:val="Heading3"/>
      </w:pPr>
      <w:r>
        <w:t>TOP RESTAURANT TYPES IN EASTERN DISTRICT</w:t>
      </w:r>
    </w:p>
    <w:p w14:paraId="75B821E3" w14:textId="33F8FC0C" w:rsidR="00DF75D9" w:rsidRDefault="00DF75D9" w:rsidP="00DF75D9"/>
    <w:p w14:paraId="39EF304A" w14:textId="77777777" w:rsidR="00DF75D9" w:rsidRDefault="00DF75D9" w:rsidP="00DF75D9">
      <w:r>
        <w:rPr>
          <w:noProof/>
        </w:rPr>
        <w:drawing>
          <wp:inline distT="0" distB="0" distL="0" distR="0" wp14:anchorId="6E154BF1" wp14:editId="5C0EF197">
            <wp:extent cx="6858000" cy="4515485"/>
            <wp:effectExtent l="0" t="0" r="0" b="0"/>
            <wp:docPr id="10" name="Picture 10" descr="C:\Users\King\AppData\Local\Microsoft\Windows\INetCache\Content.MSO\A134AE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ng\AppData\Local\Microsoft\Windows\INetCache\Content.MSO\A134AEF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515485"/>
                    </a:xfrm>
                    <a:prstGeom prst="rect">
                      <a:avLst/>
                    </a:prstGeom>
                    <a:noFill/>
                    <a:ln>
                      <a:noFill/>
                    </a:ln>
                  </pic:spPr>
                </pic:pic>
              </a:graphicData>
            </a:graphic>
          </wp:inline>
        </w:drawing>
      </w:r>
    </w:p>
    <w:p w14:paraId="6BCE50A5" w14:textId="371039E7" w:rsidR="00DF75D9" w:rsidRDefault="00DF75D9" w:rsidP="00DF75D9">
      <w:pPr>
        <w:rPr>
          <w:rFonts w:eastAsiaTheme="majorEastAsia" w:cstheme="majorBidi"/>
          <w:iCs/>
          <w:color w:val="3B4455" w:themeColor="accent1"/>
          <w:sz w:val="30"/>
        </w:rPr>
      </w:pPr>
      <w:r w:rsidRPr="00DF75D9">
        <w:rPr>
          <w:rFonts w:eastAsiaTheme="majorEastAsia" w:cstheme="majorBidi"/>
          <w:iCs/>
          <w:color w:val="3B4455" w:themeColor="accent1"/>
          <w:sz w:val="30"/>
        </w:rPr>
        <w:t>The top 10 shows a great decrease in trend. After pizza place, it seems to level off. Fast food restaurant is not that popular here as the eastern district is also an affluent neighborhood.</w:t>
      </w:r>
    </w:p>
    <w:p w14:paraId="048A336E" w14:textId="44E3B4A3" w:rsidR="00DF75D9" w:rsidRDefault="00DF75D9" w:rsidP="00DF75D9">
      <w:pPr>
        <w:rPr>
          <w:rFonts w:eastAsiaTheme="majorEastAsia" w:cstheme="majorBidi"/>
          <w:iCs/>
          <w:color w:val="3B4455" w:themeColor="accent1"/>
          <w:sz w:val="30"/>
        </w:rPr>
      </w:pPr>
    </w:p>
    <w:p w14:paraId="6E95BB76" w14:textId="6CC73CDD" w:rsidR="00DF75D9" w:rsidRDefault="00DF75D9" w:rsidP="00DF75D9">
      <w:pPr>
        <w:rPr>
          <w:rFonts w:eastAsiaTheme="majorEastAsia" w:cstheme="majorBidi"/>
          <w:iCs/>
          <w:color w:val="3B4455" w:themeColor="accent1"/>
          <w:sz w:val="30"/>
        </w:rPr>
      </w:pPr>
      <w:r>
        <w:rPr>
          <w:rFonts w:eastAsiaTheme="majorEastAsia" w:cstheme="majorBidi"/>
          <w:iCs/>
          <w:color w:val="3B4455" w:themeColor="accent1"/>
          <w:sz w:val="30"/>
        </w:rPr>
        <w:t>In order to further analyze the eastern district, one-hot encoding is used.</w:t>
      </w:r>
    </w:p>
    <w:p w14:paraId="3276D7E8" w14:textId="77777777" w:rsidR="00DF75D9" w:rsidRDefault="00DF75D9" w:rsidP="00DF75D9">
      <w:pPr>
        <w:rPr>
          <w:rFonts w:eastAsiaTheme="majorEastAsia" w:cstheme="majorBidi"/>
          <w:iCs/>
          <w:color w:val="3B4455" w:themeColor="accent1"/>
          <w:sz w:val="30"/>
        </w:rPr>
      </w:pPr>
    </w:p>
    <w:p w14:paraId="7933653D" w14:textId="1445AF3C" w:rsidR="00DF75D9" w:rsidRDefault="00DF75D9" w:rsidP="00DF75D9">
      <w:pPr>
        <w:rPr>
          <w:rFonts w:eastAsiaTheme="majorEastAsia" w:cstheme="majorBidi"/>
          <w:iCs/>
          <w:color w:val="3B4455" w:themeColor="accent1"/>
          <w:sz w:val="30"/>
        </w:rPr>
      </w:pPr>
      <w:r w:rsidRPr="00DF75D9">
        <w:rPr>
          <w:rFonts w:eastAsiaTheme="majorEastAsia" w:cstheme="majorBidi"/>
          <w:iCs/>
          <w:color w:val="3B4455" w:themeColor="accent1"/>
          <w:sz w:val="30"/>
        </w:rPr>
        <w:drawing>
          <wp:inline distT="0" distB="0" distL="0" distR="0" wp14:anchorId="7F999028" wp14:editId="553EFEF1">
            <wp:extent cx="6858000" cy="1316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316990"/>
                    </a:xfrm>
                    <a:prstGeom prst="rect">
                      <a:avLst/>
                    </a:prstGeom>
                  </pic:spPr>
                </pic:pic>
              </a:graphicData>
            </a:graphic>
          </wp:inline>
        </w:drawing>
      </w:r>
    </w:p>
    <w:p w14:paraId="50603D01" w14:textId="35EC5277" w:rsidR="00DF75D9" w:rsidRDefault="00DF75D9" w:rsidP="00DF75D9">
      <w:pPr>
        <w:rPr>
          <w:rFonts w:eastAsiaTheme="majorEastAsia" w:cstheme="majorBidi"/>
          <w:iCs/>
          <w:color w:val="3B4455" w:themeColor="accent1"/>
          <w:sz w:val="30"/>
        </w:rPr>
      </w:pPr>
    </w:p>
    <w:p w14:paraId="46246F7B" w14:textId="7ED589C3" w:rsidR="00DF75D9" w:rsidRDefault="00DF75D9" w:rsidP="00DF75D9">
      <w:pPr>
        <w:rPr>
          <w:rFonts w:eastAsiaTheme="majorEastAsia" w:cstheme="majorBidi"/>
          <w:iCs/>
          <w:color w:val="3B4455" w:themeColor="accent1"/>
          <w:sz w:val="30"/>
        </w:rPr>
      </w:pPr>
    </w:p>
    <w:p w14:paraId="2F278F13" w14:textId="4A8ECEE3" w:rsidR="00DF75D9" w:rsidRDefault="00DF75D9" w:rsidP="00DF75D9">
      <w:pPr>
        <w:pStyle w:val="Heading3"/>
      </w:pPr>
      <w:r>
        <w:lastRenderedPageBreak/>
        <w:t>CLUSTERING</w:t>
      </w:r>
    </w:p>
    <w:p w14:paraId="1BA89509" w14:textId="77777777" w:rsidR="00DF75D9" w:rsidRDefault="00DF75D9" w:rsidP="00DF75D9"/>
    <w:p w14:paraId="2D6A3889" w14:textId="3EE63C3C" w:rsidR="00DF75D9" w:rsidRDefault="00DF75D9" w:rsidP="00DF75D9">
      <w:pPr>
        <w:rPr>
          <w:rFonts w:eastAsiaTheme="majorEastAsia" w:cstheme="majorBidi"/>
          <w:iCs/>
          <w:color w:val="3B4455" w:themeColor="accent1"/>
          <w:sz w:val="30"/>
        </w:rPr>
      </w:pPr>
      <w:r>
        <w:rPr>
          <w:rFonts w:eastAsiaTheme="majorEastAsia" w:cstheme="majorBidi"/>
          <w:iCs/>
          <w:color w:val="3B4455" w:themeColor="accent1"/>
          <w:sz w:val="30"/>
        </w:rPr>
        <w:t>First, we need to find out the best k number to do the k-means clustering. An iterative test for inertia of the number of clusters is plotted.</w:t>
      </w:r>
    </w:p>
    <w:p w14:paraId="21A1B03A" w14:textId="52F26029" w:rsidR="00DF75D9" w:rsidRDefault="00DF75D9" w:rsidP="00DF75D9">
      <w:pPr>
        <w:rPr>
          <w:rFonts w:eastAsiaTheme="majorEastAsia" w:cstheme="majorBidi"/>
          <w:iCs/>
          <w:color w:val="3B4455" w:themeColor="accent1"/>
          <w:sz w:val="30"/>
        </w:rPr>
      </w:pPr>
    </w:p>
    <w:p w14:paraId="375FDC7D" w14:textId="5D8F70EC" w:rsidR="00DF75D9" w:rsidRDefault="00DF75D9" w:rsidP="00DF75D9">
      <w:pPr>
        <w:rPr>
          <w:rFonts w:eastAsiaTheme="majorEastAsia" w:cstheme="majorBidi"/>
          <w:iCs/>
          <w:color w:val="3B4455" w:themeColor="accent1"/>
          <w:sz w:val="30"/>
        </w:rPr>
      </w:pPr>
      <w:r>
        <w:rPr>
          <w:rFonts w:eastAsiaTheme="majorEastAsia" w:cstheme="majorBidi"/>
          <w:iCs/>
          <w:noProof/>
          <w:color w:val="3B4455" w:themeColor="accent1"/>
          <w:sz w:val="30"/>
        </w:rPr>
        <w:drawing>
          <wp:inline distT="0" distB="0" distL="0" distR="0" wp14:anchorId="2F56EA60" wp14:editId="095DDE97">
            <wp:extent cx="2981325" cy="2055088"/>
            <wp:effectExtent l="0" t="0" r="0" b="0"/>
            <wp:docPr id="15" name="Picture 15" descr="C:\Users\King\AppData\Local\Microsoft\Windows\INetCache\Content.MSO\DB2A29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ng\AppData\Local\Microsoft\Windows\INetCache\Content.MSO\DB2A29E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0985" cy="2089320"/>
                    </a:xfrm>
                    <a:prstGeom prst="rect">
                      <a:avLst/>
                    </a:prstGeom>
                    <a:noFill/>
                    <a:ln>
                      <a:noFill/>
                    </a:ln>
                  </pic:spPr>
                </pic:pic>
              </a:graphicData>
            </a:graphic>
          </wp:inline>
        </w:drawing>
      </w:r>
    </w:p>
    <w:p w14:paraId="62EBEE77" w14:textId="387E7104" w:rsidR="00DF75D9" w:rsidRDefault="00DF75D9" w:rsidP="00DF75D9">
      <w:pPr>
        <w:rPr>
          <w:rFonts w:eastAsiaTheme="majorEastAsia" w:cstheme="majorBidi"/>
          <w:iCs/>
          <w:color w:val="3B4455" w:themeColor="accent1"/>
          <w:sz w:val="30"/>
        </w:rPr>
      </w:pPr>
      <w:r w:rsidRPr="00DF75D9">
        <w:rPr>
          <w:rFonts w:eastAsiaTheme="majorEastAsia" w:cstheme="majorBidi"/>
          <w:iCs/>
          <w:color w:val="3B4455" w:themeColor="accent1"/>
          <w:sz w:val="30"/>
        </w:rPr>
        <w:t>k number should be 3, after 3 the inertia level off</w:t>
      </w:r>
    </w:p>
    <w:p w14:paraId="6D7B577D" w14:textId="77777777" w:rsidR="00DF75D9" w:rsidRDefault="00DF75D9" w:rsidP="00DF75D9">
      <w:pPr>
        <w:rPr>
          <w:rFonts w:eastAsiaTheme="majorEastAsia" w:cstheme="majorBidi"/>
          <w:iCs/>
          <w:color w:val="3B4455" w:themeColor="accent1"/>
          <w:sz w:val="30"/>
        </w:rPr>
      </w:pPr>
    </w:p>
    <w:p w14:paraId="6112F400" w14:textId="764A5D5D" w:rsidR="00DF75D9" w:rsidRDefault="00DF75D9" w:rsidP="00DF75D9">
      <w:pPr>
        <w:rPr>
          <w:rFonts w:eastAsiaTheme="majorEastAsia" w:cstheme="majorBidi"/>
          <w:iCs/>
          <w:color w:val="3B4455" w:themeColor="accent1"/>
          <w:sz w:val="30"/>
        </w:rPr>
      </w:pPr>
      <w:r>
        <w:rPr>
          <w:rFonts w:eastAsiaTheme="majorEastAsia" w:cstheme="majorBidi"/>
          <w:iCs/>
          <w:noProof/>
          <w:color w:val="3B4455" w:themeColor="accent1"/>
          <w:sz w:val="30"/>
        </w:rPr>
        <w:drawing>
          <wp:inline distT="0" distB="0" distL="0" distR="0" wp14:anchorId="644D3798" wp14:editId="7B898AA8">
            <wp:extent cx="4381500" cy="270091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0875" cy="2725188"/>
                    </a:xfrm>
                    <a:prstGeom prst="rect">
                      <a:avLst/>
                    </a:prstGeom>
                    <a:noFill/>
                  </pic:spPr>
                </pic:pic>
              </a:graphicData>
            </a:graphic>
          </wp:inline>
        </w:drawing>
      </w:r>
    </w:p>
    <w:p w14:paraId="1DECB6F8" w14:textId="3F8CD4A0" w:rsidR="00DF75D9" w:rsidRDefault="00DF75D9" w:rsidP="00DF75D9">
      <w:pPr>
        <w:rPr>
          <w:rFonts w:eastAsiaTheme="majorEastAsia" w:cstheme="majorBidi"/>
          <w:iCs/>
          <w:color w:val="3B4455" w:themeColor="accent1"/>
          <w:sz w:val="30"/>
        </w:rPr>
      </w:pPr>
    </w:p>
    <w:p w14:paraId="18C5CEAD" w14:textId="5494144F" w:rsidR="00DF75D9" w:rsidRDefault="00DF75D9" w:rsidP="00DF75D9">
      <w:pPr>
        <w:rPr>
          <w:rFonts w:eastAsiaTheme="majorEastAsia" w:cstheme="majorBidi"/>
          <w:iCs/>
          <w:color w:val="3B4455" w:themeColor="accent1"/>
          <w:sz w:val="30"/>
        </w:rPr>
      </w:pPr>
      <w:r>
        <w:rPr>
          <w:rFonts w:eastAsiaTheme="majorEastAsia" w:cstheme="majorBidi"/>
          <w:iCs/>
          <w:color w:val="3B4455" w:themeColor="accent1"/>
          <w:sz w:val="30"/>
        </w:rPr>
        <w:t xml:space="preserve">After clustering, the restaurants </w:t>
      </w:r>
      <w:proofErr w:type="gramStart"/>
      <w:r>
        <w:rPr>
          <w:rFonts w:eastAsiaTheme="majorEastAsia" w:cstheme="majorBidi"/>
          <w:iCs/>
          <w:color w:val="3B4455" w:themeColor="accent1"/>
          <w:sz w:val="30"/>
        </w:rPr>
        <w:t>can be seen as</w:t>
      </w:r>
      <w:proofErr w:type="gramEnd"/>
      <w:r>
        <w:rPr>
          <w:rFonts w:eastAsiaTheme="majorEastAsia" w:cstheme="majorBidi"/>
          <w:iCs/>
          <w:color w:val="3B4455" w:themeColor="accent1"/>
          <w:sz w:val="30"/>
        </w:rPr>
        <w:t xml:space="preserve"> the above clusters. </w:t>
      </w:r>
      <w:r w:rsidRPr="00DF75D9">
        <w:rPr>
          <w:rFonts w:eastAsiaTheme="majorEastAsia" w:cstheme="majorBidi"/>
          <w:iCs/>
          <w:color w:val="3B4455" w:themeColor="accent1"/>
          <w:sz w:val="30"/>
        </w:rPr>
        <w:t xml:space="preserve">The cluster containing the least number is </w:t>
      </w:r>
      <w:proofErr w:type="gramStart"/>
      <w:r w:rsidRPr="00DF75D9">
        <w:rPr>
          <w:rFonts w:eastAsiaTheme="majorEastAsia" w:cstheme="majorBidi"/>
          <w:iCs/>
          <w:color w:val="3B4455" w:themeColor="accent1"/>
          <w:sz w:val="30"/>
        </w:rPr>
        <w:t>actually the</w:t>
      </w:r>
      <w:proofErr w:type="gramEnd"/>
      <w:r w:rsidRPr="00DF75D9">
        <w:rPr>
          <w:rFonts w:eastAsiaTheme="majorEastAsia" w:cstheme="majorBidi"/>
          <w:iCs/>
          <w:color w:val="3B4455" w:themeColor="accent1"/>
          <w:sz w:val="30"/>
        </w:rPr>
        <w:t xml:space="preserve"> richest neighborhood, maybe that concludes their different restaurant preference.</w:t>
      </w:r>
    </w:p>
    <w:p w14:paraId="4FDC0F49" w14:textId="77777777" w:rsidR="00DF75D9" w:rsidRDefault="00DF75D9" w:rsidP="00DF75D9">
      <w:pPr>
        <w:rPr>
          <w:rFonts w:eastAsiaTheme="majorEastAsia" w:cstheme="majorBidi"/>
          <w:iCs/>
          <w:color w:val="3B4455" w:themeColor="accent1"/>
          <w:sz w:val="30"/>
        </w:rPr>
      </w:pPr>
      <w:bookmarkStart w:id="0" w:name="_GoBack"/>
      <w:bookmarkEnd w:id="0"/>
    </w:p>
    <w:p w14:paraId="202F1EEE" w14:textId="0C001869" w:rsidR="00DF75D9" w:rsidRDefault="00DF75D9" w:rsidP="00DF75D9">
      <w:pPr>
        <w:pStyle w:val="Heading3"/>
      </w:pPr>
      <w:r>
        <w:t>C</w:t>
      </w:r>
      <w:r>
        <w:t>ONCLUSION</w:t>
      </w:r>
    </w:p>
    <w:p w14:paraId="4AC243F0" w14:textId="77777777" w:rsidR="00DF75D9" w:rsidRDefault="00DF75D9" w:rsidP="00DF75D9"/>
    <w:p w14:paraId="52A1B1CE" w14:textId="65C8B939" w:rsidR="00DF75D9" w:rsidRPr="00DF75D9" w:rsidRDefault="00DF75D9" w:rsidP="00DF75D9">
      <w:pPr>
        <w:rPr>
          <w:rFonts w:eastAsiaTheme="majorEastAsia" w:cstheme="majorBidi"/>
          <w:iCs/>
          <w:color w:val="3B4455" w:themeColor="accent1"/>
          <w:sz w:val="30"/>
        </w:rPr>
      </w:pPr>
      <w:r w:rsidRPr="00DF75D9">
        <w:rPr>
          <w:rFonts w:eastAsiaTheme="majorEastAsia" w:cstheme="majorBidi"/>
          <w:iCs/>
          <w:color w:val="3B4455" w:themeColor="accent1"/>
          <w:sz w:val="30"/>
        </w:rPr>
        <w:t xml:space="preserve">It seems that nearby neighborhoods have similar eating </w:t>
      </w:r>
      <w:r w:rsidRPr="00DF75D9">
        <w:rPr>
          <w:rFonts w:eastAsiaTheme="majorEastAsia" w:cstheme="majorBidi"/>
          <w:iCs/>
          <w:color w:val="3B4455" w:themeColor="accent1"/>
          <w:sz w:val="30"/>
        </w:rPr>
        <w:t>preference</w:t>
      </w:r>
      <w:r w:rsidRPr="00DF75D9">
        <w:rPr>
          <w:rFonts w:eastAsiaTheme="majorEastAsia" w:cstheme="majorBidi"/>
          <w:iCs/>
          <w:color w:val="3B4455" w:themeColor="accent1"/>
          <w:sz w:val="30"/>
        </w:rPr>
        <w:t xml:space="preserve">, and </w:t>
      </w:r>
      <w:r w:rsidRPr="00DF75D9">
        <w:rPr>
          <w:rFonts w:eastAsiaTheme="majorEastAsia" w:cstheme="majorBidi"/>
          <w:iCs/>
          <w:color w:val="3B4455" w:themeColor="accent1"/>
          <w:sz w:val="30"/>
        </w:rPr>
        <w:t>somehow</w:t>
      </w:r>
      <w:r w:rsidRPr="00DF75D9">
        <w:rPr>
          <w:rFonts w:eastAsiaTheme="majorEastAsia" w:cstheme="majorBidi"/>
          <w:iCs/>
          <w:color w:val="3B4455" w:themeColor="accent1"/>
          <w:sz w:val="30"/>
        </w:rPr>
        <w:t xml:space="preserve"> a small cluster is found because of their unique preference. Well, the rich people in Hong Kong can keep their eating habits.</w:t>
      </w:r>
    </w:p>
    <w:sectPr w:rsidR="00DF75D9" w:rsidRPr="00DF75D9" w:rsidSect="005F4A20">
      <w:headerReference w:type="default" r:id="rId22"/>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91831F" w14:textId="77777777" w:rsidR="00337A08" w:rsidRDefault="00337A08" w:rsidP="001205A1">
      <w:r>
        <w:separator/>
      </w:r>
    </w:p>
  </w:endnote>
  <w:endnote w:type="continuationSeparator" w:id="0">
    <w:p w14:paraId="1F0B54CA" w14:textId="77777777" w:rsidR="00337A08" w:rsidRDefault="00337A08"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MingLiU">
    <w:altName w:val="細明體"/>
    <w:panose1 w:val="02020509000000000000"/>
    <w:charset w:val="88"/>
    <w:family w:val="modern"/>
    <w:pitch w:val="fixed"/>
    <w:sig w:usb0="A00002FF" w:usb1="28CFFCFA"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8362992"/>
      <w:docPartObj>
        <w:docPartGallery w:val="Page Numbers (Bottom of Page)"/>
        <w:docPartUnique/>
      </w:docPartObj>
    </w:sdtPr>
    <w:sdtEndPr>
      <w:rPr>
        <w:rStyle w:val="PageNumber"/>
      </w:rPr>
    </w:sdtEndPr>
    <w:sdtContent>
      <w:p w14:paraId="7FFA0511" w14:textId="77777777" w:rsidR="00637B83" w:rsidRDefault="00637B83" w:rsidP="001739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00887670"/>
      <w:docPartObj>
        <w:docPartGallery w:val="Page Numbers (Bottom of Page)"/>
        <w:docPartUnique/>
      </w:docPartObj>
    </w:sdtPr>
    <w:sdtEndPr>
      <w:rPr>
        <w:rStyle w:val="PageNumber"/>
      </w:rPr>
    </w:sdtEndPr>
    <w:sdtContent>
      <w:p w14:paraId="35A1646C"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9657D5"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838232"/>
      <w:docPartObj>
        <w:docPartGallery w:val="Page Numbers (Bottom of Page)"/>
        <w:docPartUnique/>
      </w:docPartObj>
    </w:sdtPr>
    <w:sdtEndPr/>
    <w:sdtContent>
      <w:p w14:paraId="1A86B373" w14:textId="77777777" w:rsidR="000F0731" w:rsidRPr="000F0731" w:rsidRDefault="000F0731" w:rsidP="000F0731">
        <w:pPr>
          <w:pStyle w:val="Footer"/>
        </w:pPr>
        <w:r w:rsidRPr="000F0731">
          <w:fldChar w:fldCharType="begin"/>
        </w:r>
        <w:r w:rsidRPr="000F0731">
          <w:instrText xml:space="preserve"> PAGE </w:instrText>
        </w:r>
        <w:r w:rsidRPr="000F0731">
          <w:fldChar w:fldCharType="separate"/>
        </w:r>
        <w:r w:rsidRPr="000F0731">
          <w:t>2</w:t>
        </w:r>
        <w:r w:rsidRPr="000F073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66B3A" w14:textId="77777777" w:rsidR="00337A08" w:rsidRDefault="00337A08" w:rsidP="001205A1">
      <w:r>
        <w:separator/>
      </w:r>
    </w:p>
  </w:footnote>
  <w:footnote w:type="continuationSeparator" w:id="0">
    <w:p w14:paraId="0D3743D5" w14:textId="77777777" w:rsidR="00337A08" w:rsidRDefault="00337A08"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A57AB" w14:textId="0AC21A0F" w:rsidR="00CB116B" w:rsidRPr="00637B83" w:rsidRDefault="00CB116B" w:rsidP="00CB116B">
    <w:pPr>
      <w:pStyle w:val="Header"/>
    </w:pPr>
    <w:r>
      <w:t>Restaurants in Hong Kong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5762E9"/>
    <w:multiLevelType w:val="hybridMultilevel"/>
    <w:tmpl w:val="D4848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D3649D6"/>
    <w:multiLevelType w:val="hybridMultilevel"/>
    <w:tmpl w:val="D85CB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16B"/>
    <w:rsid w:val="00036DC3"/>
    <w:rsid w:val="000B6BA3"/>
    <w:rsid w:val="000C4ED1"/>
    <w:rsid w:val="000F0731"/>
    <w:rsid w:val="001205A1"/>
    <w:rsid w:val="001D78B9"/>
    <w:rsid w:val="00216DB3"/>
    <w:rsid w:val="002B6593"/>
    <w:rsid w:val="0031055C"/>
    <w:rsid w:val="00337A08"/>
    <w:rsid w:val="003840BC"/>
    <w:rsid w:val="003B19C2"/>
    <w:rsid w:val="00552C0A"/>
    <w:rsid w:val="005A2DF7"/>
    <w:rsid w:val="005D557C"/>
    <w:rsid w:val="005F4A20"/>
    <w:rsid w:val="00637B83"/>
    <w:rsid w:val="006C60E6"/>
    <w:rsid w:val="006D2C4C"/>
    <w:rsid w:val="00875863"/>
    <w:rsid w:val="00971E71"/>
    <w:rsid w:val="00A15CF7"/>
    <w:rsid w:val="00A65B25"/>
    <w:rsid w:val="00A81248"/>
    <w:rsid w:val="00B94FE8"/>
    <w:rsid w:val="00CB116B"/>
    <w:rsid w:val="00DF75D9"/>
    <w:rsid w:val="00E61F1F"/>
    <w:rsid w:val="00E638E6"/>
    <w:rsid w:val="00E752EB"/>
    <w:rsid w:val="00F32B0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4044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6"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3"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6"/>
    <w:qFormat/>
    <w:rsid w:val="00DF75D9"/>
  </w:style>
  <w:style w:type="paragraph" w:styleId="Heading1">
    <w:name w:val="heading 1"/>
    <w:basedOn w:val="Normal"/>
    <w:next w:val="Normal"/>
    <w:link w:val="Heading1Char"/>
    <w:qFormat/>
    <w:rsid w:val="000F0731"/>
    <w:pPr>
      <w:keepNext/>
      <w:keepLines/>
      <w:spacing w:before="240"/>
      <w:outlineLvl w:val="0"/>
    </w:pPr>
    <w:rPr>
      <w:rFonts w:asciiTheme="majorHAnsi" w:eastAsiaTheme="majorEastAsia" w:hAnsiTheme="majorHAnsi" w:cstheme="majorBidi"/>
      <w:b/>
      <w:color w:val="3B4455" w:themeColor="accent1"/>
      <w:sz w:val="80"/>
      <w:szCs w:val="32"/>
    </w:rPr>
  </w:style>
  <w:style w:type="paragraph" w:styleId="Heading2">
    <w:name w:val="heading 2"/>
    <w:basedOn w:val="Normal"/>
    <w:next w:val="Normal"/>
    <w:link w:val="Heading2Char"/>
    <w:uiPriority w:val="1"/>
    <w:qFormat/>
    <w:rsid w:val="000F0731"/>
    <w:pPr>
      <w:keepNext/>
      <w:keepLines/>
      <w:outlineLvl w:val="1"/>
    </w:pPr>
    <w:rPr>
      <w:rFonts w:eastAsiaTheme="majorEastAsia" w:cstheme="majorBidi"/>
      <w:color w:val="3B4455" w:themeColor="accent1"/>
      <w:sz w:val="42"/>
      <w:szCs w:val="26"/>
    </w:rPr>
  </w:style>
  <w:style w:type="paragraph" w:styleId="Heading3">
    <w:name w:val="heading 3"/>
    <w:basedOn w:val="Normal"/>
    <w:next w:val="Normal"/>
    <w:link w:val="Heading3Char"/>
    <w:uiPriority w:val="2"/>
    <w:qFormat/>
    <w:rsid w:val="000F0731"/>
    <w:pPr>
      <w:keepNext/>
      <w:keepLines/>
      <w:outlineLvl w:val="2"/>
    </w:pPr>
    <w:rPr>
      <w:rFonts w:asciiTheme="majorHAnsi" w:eastAsiaTheme="majorEastAsia" w:hAnsiTheme="majorHAnsi" w:cstheme="majorBidi"/>
      <w:b/>
      <w:color w:val="FF1571" w:themeColor="accent2"/>
      <w:sz w:val="36"/>
    </w:rPr>
  </w:style>
  <w:style w:type="paragraph" w:styleId="Heading4">
    <w:name w:val="heading 4"/>
    <w:basedOn w:val="Normal"/>
    <w:next w:val="Normal"/>
    <w:link w:val="Heading4Char"/>
    <w:uiPriority w:val="3"/>
    <w:qFormat/>
    <w:rsid w:val="005F4A20"/>
    <w:pPr>
      <w:keepNext/>
      <w:keepLines/>
      <w:spacing w:line="216" w:lineRule="auto"/>
      <w:outlineLvl w:val="3"/>
    </w:pPr>
    <w:rPr>
      <w:rFonts w:eastAsiaTheme="majorEastAsia" w:cstheme="majorBidi"/>
      <w:iCs/>
      <w:color w:val="3B4455" w:themeColor="accent1"/>
      <w:sz w:val="30"/>
    </w:rPr>
  </w:style>
  <w:style w:type="paragraph" w:styleId="Heading5">
    <w:name w:val="heading 5"/>
    <w:basedOn w:val="Normal"/>
    <w:next w:val="Normal"/>
    <w:link w:val="Heading5Char"/>
    <w:uiPriority w:val="4"/>
    <w:qFormat/>
    <w:rsid w:val="000F0731"/>
    <w:pPr>
      <w:keepNext/>
      <w:keepLines/>
      <w:outlineLvl w:val="4"/>
    </w:pPr>
    <w:rPr>
      <w:rFonts w:asciiTheme="majorHAnsi" w:eastAsiaTheme="majorEastAsia" w:hAnsiTheme="majorHAnsi" w:cstheme="majorBidi"/>
      <w:b/>
      <w:color w:val="3B4455" w:themeColor="accent1"/>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0F0731"/>
    <w:rPr>
      <w:rFonts w:asciiTheme="majorHAnsi" w:eastAsiaTheme="majorEastAsia" w:hAnsiTheme="majorHAnsi" w:cstheme="majorBidi"/>
      <w:b/>
      <w:color w:val="3B4455" w:themeColor="accent1"/>
      <w:sz w:val="80"/>
      <w:szCs w:val="32"/>
    </w:rPr>
  </w:style>
  <w:style w:type="character" w:customStyle="1" w:styleId="Heading2Char">
    <w:name w:val="Heading 2 Char"/>
    <w:basedOn w:val="DefaultParagraphFont"/>
    <w:link w:val="Heading2"/>
    <w:uiPriority w:val="1"/>
    <w:rsid w:val="000F0731"/>
    <w:rPr>
      <w:rFonts w:eastAsiaTheme="majorEastAsia" w:cstheme="majorBidi"/>
      <w:color w:val="3B4455" w:themeColor="accent1"/>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0F0731"/>
    <w:rPr>
      <w:rFonts w:asciiTheme="majorHAnsi" w:eastAsiaTheme="majorEastAsia" w:hAnsiTheme="majorHAnsi" w:cstheme="majorBidi"/>
      <w:b/>
      <w:color w:val="FF1571" w:themeColor="accent2"/>
      <w:sz w:val="36"/>
    </w:rPr>
  </w:style>
  <w:style w:type="character" w:customStyle="1" w:styleId="Heading4Char">
    <w:name w:val="Heading 4 Char"/>
    <w:basedOn w:val="DefaultParagraphFont"/>
    <w:link w:val="Heading4"/>
    <w:uiPriority w:val="3"/>
    <w:rsid w:val="005F4A20"/>
    <w:rPr>
      <w:rFonts w:eastAsiaTheme="majorEastAsia" w:cstheme="majorBidi"/>
      <w:iCs/>
      <w:color w:val="3B4455" w:themeColor="accent1"/>
      <w:sz w:val="30"/>
    </w:rPr>
  </w:style>
  <w:style w:type="paragraph" w:customStyle="1" w:styleId="Text">
    <w:name w:val="Text"/>
    <w:basedOn w:val="Normal"/>
    <w:uiPriority w:val="5"/>
    <w:qFormat/>
    <w:rsid w:val="005F4A20"/>
    <w:pPr>
      <w:spacing w:line="216" w:lineRule="auto"/>
    </w:pPr>
    <w:rPr>
      <w:color w:val="3B4455" w:themeColor="accen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F0731"/>
    <w:rPr>
      <w:rFonts w:asciiTheme="majorHAnsi" w:eastAsiaTheme="majorEastAsia" w:hAnsiTheme="majorHAnsi" w:cstheme="majorBidi"/>
      <w:b/>
      <w:color w:val="3B4455" w:themeColor="accent1"/>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F0731"/>
    <w:pPr>
      <w:spacing w:before="200" w:after="160"/>
    </w:pPr>
    <w:rPr>
      <w:rFonts w:asciiTheme="majorHAnsi" w:hAnsiTheme="majorHAnsi"/>
      <w:iCs/>
      <w:color w:val="26414C" w:themeColor="accent5" w:themeShade="40"/>
      <w:sz w:val="76"/>
    </w:rPr>
  </w:style>
  <w:style w:type="character" w:customStyle="1" w:styleId="QuoteChar">
    <w:name w:val="Quote Char"/>
    <w:basedOn w:val="DefaultParagraphFont"/>
    <w:link w:val="Quote"/>
    <w:uiPriority w:val="29"/>
    <w:rsid w:val="000F0731"/>
    <w:rPr>
      <w:rFonts w:asciiTheme="majorHAnsi" w:hAnsiTheme="majorHAnsi"/>
      <w:iCs/>
      <w:color w:val="26414C" w:themeColor="accent5" w:themeShade="40"/>
      <w:sz w:val="76"/>
    </w:rPr>
  </w:style>
  <w:style w:type="paragraph" w:styleId="ListParagraph">
    <w:name w:val="List Paragraph"/>
    <w:basedOn w:val="Normal"/>
    <w:uiPriority w:val="34"/>
    <w:semiHidden/>
    <w:qFormat/>
    <w:rsid w:val="00552C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ng\AppData\Roaming\Microsoft\Templates\Geometric%20student%20report.dotx" TargetMode="External"/></Relationship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C2606-6035-49A0-8211-65DEE79E8914}">
  <ds:schemaRefs>
    <ds:schemaRef ds:uri="http://schemas.microsoft.com/sharepoint/v3/contenttype/forms"/>
  </ds:schemaRefs>
</ds:datastoreItem>
</file>

<file path=customXml/itemProps2.xml><?xml version="1.0" encoding="utf-8"?>
<ds:datastoreItem xmlns:ds="http://schemas.openxmlformats.org/officeDocument/2006/customXml" ds:itemID="{D8699111-9D6F-4FD1-899A-4E0B300B19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DE1A47-5C16-4CBF-90B0-BC2DEED23AB8}">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093863C3-E383-44EF-B75D-EDFF93D0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Geometric student report.dotx</Template>
  <TotalTime>0</TotalTime>
  <Pages>10</Pages>
  <Words>1184</Words>
  <Characters>6754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2020-03-19T22:17:00Z</dcterms:created>
  <dcterms:modified xsi:type="dcterms:W3CDTF">2020-03-19T22:50:00Z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